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E3EE54" w14:textId="6B578759" w:rsidR="009E249B" w:rsidRPr="00A90F7B" w:rsidRDefault="00EF01E1" w:rsidP="00574BA9">
      <w:pPr>
        <w:pStyle w:val="Title"/>
      </w:pPr>
      <w:r>
        <w:fldChar w:fldCharType="begin"/>
      </w:r>
      <w:r>
        <w:instrText xml:space="preserve"> DOCPROPERTY  Project  \* MERGEFORMAT </w:instrText>
      </w:r>
      <w:r>
        <w:fldChar w:fldCharType="separate"/>
      </w:r>
      <w:r w:rsidR="004857C7">
        <w:t>National Geothermal Data System</w:t>
      </w:r>
      <w:r>
        <w:fldChar w:fldCharType="end"/>
      </w:r>
      <w:r w:rsidR="001242C8">
        <w:t>:  CKAN Node</w:t>
      </w:r>
      <w:r w:rsidR="00E80AAB" w:rsidRPr="00C75E47">
        <w:t xml:space="preserve"> </w:t>
      </w:r>
      <w:r w:rsidR="009E249B" w:rsidRPr="00C75E47">
        <w:t xml:space="preserve">Software </w:t>
      </w:r>
      <w:r w:rsidR="000F1287" w:rsidRPr="00A90F7B">
        <w:t xml:space="preserve">Installation </w:t>
      </w:r>
      <w:r w:rsidR="00E80AAB" w:rsidRPr="00A90F7B">
        <w:t>Instructions</w:t>
      </w: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A90F7B" w14:paraId="66F89FD6" w14:textId="77777777" w:rsidTr="00574BA9">
        <w:trPr>
          <w:trHeight w:val="227"/>
        </w:trPr>
        <w:tc>
          <w:tcPr>
            <w:tcW w:w="918" w:type="dxa"/>
          </w:tcPr>
          <w:p w14:paraId="04525270" w14:textId="77777777" w:rsidR="00F2482D" w:rsidRPr="00A90F7B" w:rsidRDefault="00F2482D" w:rsidP="00574BA9">
            <w:pPr>
              <w:pStyle w:val="TableHeading"/>
              <w:spacing w:before="0" w:after="0" w:line="240" w:lineRule="auto"/>
            </w:pPr>
            <w:r w:rsidRPr="00A90F7B">
              <w:t>Version:</w:t>
            </w:r>
          </w:p>
        </w:tc>
        <w:tc>
          <w:tcPr>
            <w:tcW w:w="1800" w:type="dxa"/>
          </w:tcPr>
          <w:p w14:paraId="6531366D" w14:textId="77777777" w:rsidR="00F2482D" w:rsidRPr="00A90F7B" w:rsidRDefault="008D56AC" w:rsidP="00574BA9">
            <w:pPr>
              <w:pStyle w:val="TableHeading"/>
              <w:spacing w:before="0" w:after="0" w:line="240" w:lineRule="auto"/>
            </w:pPr>
            <w:r w:rsidRPr="00A90F7B">
              <w:t>Author</w:t>
            </w:r>
            <w:r w:rsidR="00F2482D" w:rsidRPr="00A90F7B">
              <w:t>:</w:t>
            </w:r>
          </w:p>
        </w:tc>
        <w:tc>
          <w:tcPr>
            <w:tcW w:w="1260" w:type="dxa"/>
          </w:tcPr>
          <w:p w14:paraId="2C01E617" w14:textId="77777777" w:rsidR="00F2482D" w:rsidRPr="00A90F7B" w:rsidRDefault="008D56AC" w:rsidP="00574BA9">
            <w:pPr>
              <w:pStyle w:val="TableHeading"/>
              <w:spacing w:before="0" w:after="0" w:line="240" w:lineRule="auto"/>
            </w:pPr>
            <w:r w:rsidRPr="00A90F7B">
              <w:t>Date:</w:t>
            </w:r>
          </w:p>
        </w:tc>
        <w:tc>
          <w:tcPr>
            <w:tcW w:w="4324" w:type="dxa"/>
          </w:tcPr>
          <w:p w14:paraId="5FE4C8CF" w14:textId="77777777" w:rsidR="00F2482D" w:rsidRPr="00A90F7B" w:rsidRDefault="00F2482D" w:rsidP="00574BA9">
            <w:pPr>
              <w:pStyle w:val="TableHeading"/>
              <w:spacing w:before="0" w:after="0" w:line="240" w:lineRule="auto"/>
            </w:pPr>
            <w:r w:rsidRPr="00A90F7B">
              <w:t>Details</w:t>
            </w:r>
          </w:p>
        </w:tc>
      </w:tr>
      <w:tr w:rsidR="000F1287" w:rsidRPr="005E68DF" w14:paraId="23A0D34C" w14:textId="77777777" w:rsidTr="00574BA9">
        <w:trPr>
          <w:trHeight w:val="266"/>
        </w:trPr>
        <w:tc>
          <w:tcPr>
            <w:tcW w:w="918" w:type="dxa"/>
          </w:tcPr>
          <w:p w14:paraId="6B18D17F" w14:textId="77777777" w:rsidR="000F1287" w:rsidRPr="00574BA9" w:rsidRDefault="000F1287" w:rsidP="00A90F7B">
            <w:pPr>
              <w:pStyle w:val="TableText"/>
              <w:rPr>
                <w:sz w:val="16"/>
              </w:rPr>
            </w:pPr>
            <w:r w:rsidRPr="00574BA9">
              <w:rPr>
                <w:sz w:val="16"/>
              </w:rPr>
              <w:t>0.1</w:t>
            </w:r>
          </w:p>
        </w:tc>
        <w:tc>
          <w:tcPr>
            <w:tcW w:w="1800" w:type="dxa"/>
          </w:tcPr>
          <w:p w14:paraId="3229DF89" w14:textId="77777777" w:rsidR="000F1287" w:rsidRPr="00574BA9" w:rsidRDefault="000F1287" w:rsidP="00A90F7B">
            <w:pPr>
              <w:pStyle w:val="TableText"/>
              <w:rPr>
                <w:sz w:val="16"/>
              </w:rPr>
            </w:pPr>
            <w:r w:rsidRPr="00574BA9">
              <w:rPr>
                <w:sz w:val="16"/>
              </w:rPr>
              <w:t>Roberto Silva Filho</w:t>
            </w:r>
          </w:p>
        </w:tc>
        <w:tc>
          <w:tcPr>
            <w:tcW w:w="1260" w:type="dxa"/>
          </w:tcPr>
          <w:p w14:paraId="0B7161EA" w14:textId="77777777" w:rsidR="000F1287" w:rsidRPr="00574BA9" w:rsidRDefault="000F1287" w:rsidP="00A90F7B">
            <w:pPr>
              <w:pStyle w:val="TableText"/>
              <w:rPr>
                <w:sz w:val="16"/>
              </w:rPr>
            </w:pPr>
            <w:r w:rsidRPr="00574BA9">
              <w:rPr>
                <w:sz w:val="16"/>
              </w:rPr>
              <w:t>05/28/2013</w:t>
            </w:r>
          </w:p>
        </w:tc>
        <w:tc>
          <w:tcPr>
            <w:tcW w:w="4324" w:type="dxa"/>
          </w:tcPr>
          <w:p w14:paraId="17C60B01" w14:textId="77777777" w:rsidR="000F1287" w:rsidRPr="00574BA9" w:rsidRDefault="000F1287" w:rsidP="00A90F7B">
            <w:pPr>
              <w:pStyle w:val="TableText"/>
              <w:rPr>
                <w:sz w:val="16"/>
              </w:rPr>
            </w:pPr>
            <w:r w:rsidRPr="00574BA9">
              <w:rPr>
                <w:sz w:val="16"/>
              </w:rPr>
              <w:t>Initial Draft Created</w:t>
            </w:r>
          </w:p>
        </w:tc>
      </w:tr>
      <w:tr w:rsidR="000F1287" w:rsidRPr="005E68DF" w14:paraId="725BAADC" w14:textId="77777777" w:rsidTr="002C4709">
        <w:tc>
          <w:tcPr>
            <w:tcW w:w="918" w:type="dxa"/>
          </w:tcPr>
          <w:p w14:paraId="6BD6CB58" w14:textId="77777777" w:rsidR="000F1287" w:rsidRPr="00574BA9" w:rsidRDefault="000F1287" w:rsidP="00A90F7B">
            <w:pPr>
              <w:pStyle w:val="TableText"/>
              <w:rPr>
                <w:sz w:val="16"/>
              </w:rPr>
            </w:pPr>
            <w:r w:rsidRPr="00574BA9">
              <w:rPr>
                <w:sz w:val="16"/>
              </w:rPr>
              <w:t xml:space="preserve">0.2 </w:t>
            </w:r>
          </w:p>
        </w:tc>
        <w:tc>
          <w:tcPr>
            <w:tcW w:w="1800" w:type="dxa"/>
          </w:tcPr>
          <w:p w14:paraId="2A43ECC6" w14:textId="77777777" w:rsidR="000F1287" w:rsidRPr="00574BA9" w:rsidRDefault="000F1287" w:rsidP="00A90F7B">
            <w:pPr>
              <w:pStyle w:val="TableText"/>
              <w:rPr>
                <w:sz w:val="16"/>
              </w:rPr>
            </w:pPr>
            <w:r w:rsidRPr="00574BA9">
              <w:rPr>
                <w:sz w:val="16"/>
              </w:rPr>
              <w:t>Monica McKenna</w:t>
            </w:r>
          </w:p>
        </w:tc>
        <w:tc>
          <w:tcPr>
            <w:tcW w:w="1260" w:type="dxa"/>
          </w:tcPr>
          <w:p w14:paraId="0ADF40E0" w14:textId="77777777" w:rsidR="000F1287" w:rsidRPr="00574BA9" w:rsidRDefault="000F1287" w:rsidP="00A90F7B">
            <w:pPr>
              <w:pStyle w:val="TableText"/>
              <w:rPr>
                <w:sz w:val="16"/>
              </w:rPr>
            </w:pPr>
            <w:r w:rsidRPr="00574BA9">
              <w:rPr>
                <w:sz w:val="16"/>
              </w:rPr>
              <w:t>06/11/2013</w:t>
            </w:r>
            <w:r w:rsidR="001F7FC3" w:rsidRPr="00574BA9">
              <w:rPr>
                <w:sz w:val="16"/>
              </w:rPr>
              <w:t>-07/24/2013</w:t>
            </w:r>
          </w:p>
        </w:tc>
        <w:tc>
          <w:tcPr>
            <w:tcW w:w="4324" w:type="dxa"/>
          </w:tcPr>
          <w:p w14:paraId="31C875CB" w14:textId="77777777" w:rsidR="000F1287" w:rsidRPr="00574BA9" w:rsidRDefault="000F1287" w:rsidP="00A90F7B">
            <w:pPr>
              <w:pStyle w:val="TableText"/>
              <w:rPr>
                <w:sz w:val="16"/>
              </w:rPr>
            </w:pPr>
            <w:r w:rsidRPr="00574BA9">
              <w:rPr>
                <w:sz w:val="16"/>
              </w:rPr>
              <w:t>Minor updates</w:t>
            </w:r>
            <w:r w:rsidR="001F7FC3" w:rsidRPr="00574BA9">
              <w:rPr>
                <w:sz w:val="16"/>
              </w:rPr>
              <w:t>, Combining comments from a few people, Added appendix with summary of development.ini changes, A little re-organization, more hints, and added gdal, Updating with feedback</w:t>
            </w:r>
          </w:p>
        </w:tc>
      </w:tr>
      <w:tr w:rsidR="000F1287" w:rsidRPr="005E68DF" w14:paraId="0E50427E" w14:textId="77777777" w:rsidTr="00574BA9">
        <w:trPr>
          <w:trHeight w:val="221"/>
        </w:trPr>
        <w:tc>
          <w:tcPr>
            <w:tcW w:w="918" w:type="dxa"/>
          </w:tcPr>
          <w:p w14:paraId="41B6AA04" w14:textId="77777777" w:rsidR="000F1287" w:rsidRPr="00574BA9" w:rsidRDefault="000F1287" w:rsidP="00A90F7B">
            <w:pPr>
              <w:pStyle w:val="TableText"/>
              <w:rPr>
                <w:sz w:val="16"/>
              </w:rPr>
            </w:pPr>
            <w:r w:rsidRPr="00574BA9">
              <w:rPr>
                <w:sz w:val="16"/>
              </w:rPr>
              <w:t>0.7</w:t>
            </w:r>
          </w:p>
        </w:tc>
        <w:tc>
          <w:tcPr>
            <w:tcW w:w="1800" w:type="dxa"/>
          </w:tcPr>
          <w:p w14:paraId="17A52B1B" w14:textId="77777777" w:rsidR="000F1287" w:rsidRPr="00574BA9" w:rsidRDefault="000F1287" w:rsidP="00A90F7B">
            <w:pPr>
              <w:pStyle w:val="TableText"/>
              <w:rPr>
                <w:sz w:val="16"/>
              </w:rPr>
            </w:pPr>
            <w:r w:rsidRPr="00574BA9">
              <w:rPr>
                <w:sz w:val="16"/>
              </w:rPr>
              <w:t>Christoph Kuhmuench</w:t>
            </w:r>
          </w:p>
        </w:tc>
        <w:tc>
          <w:tcPr>
            <w:tcW w:w="1260" w:type="dxa"/>
          </w:tcPr>
          <w:p w14:paraId="36736182" w14:textId="77777777" w:rsidR="000F1287" w:rsidRPr="00574BA9" w:rsidRDefault="000F1287" w:rsidP="00A90F7B">
            <w:pPr>
              <w:pStyle w:val="TableText"/>
              <w:rPr>
                <w:sz w:val="16"/>
              </w:rPr>
            </w:pPr>
            <w:r w:rsidRPr="00574BA9">
              <w:rPr>
                <w:sz w:val="16"/>
              </w:rPr>
              <w:t>12/26/2013</w:t>
            </w:r>
          </w:p>
        </w:tc>
        <w:tc>
          <w:tcPr>
            <w:tcW w:w="4324" w:type="dxa"/>
          </w:tcPr>
          <w:p w14:paraId="037082A2" w14:textId="77777777" w:rsidR="000F1287" w:rsidRPr="00574BA9" w:rsidRDefault="000F1287" w:rsidP="00A90F7B">
            <w:pPr>
              <w:pStyle w:val="TableText"/>
              <w:rPr>
                <w:sz w:val="16"/>
              </w:rPr>
            </w:pPr>
            <w:r w:rsidRPr="00574BA9">
              <w:rPr>
                <w:sz w:val="16"/>
              </w:rPr>
              <w:t>Updating to latest installer.</w:t>
            </w:r>
          </w:p>
        </w:tc>
      </w:tr>
      <w:tr w:rsidR="006E1B07" w:rsidRPr="005E68DF" w14:paraId="5CA17C16" w14:textId="77777777" w:rsidTr="002C4709">
        <w:trPr>
          <w:trHeight w:val="145"/>
        </w:trPr>
        <w:tc>
          <w:tcPr>
            <w:tcW w:w="918" w:type="dxa"/>
          </w:tcPr>
          <w:p w14:paraId="381393BF" w14:textId="77777777" w:rsidR="006E1B07" w:rsidRPr="00574BA9" w:rsidRDefault="006E1B07" w:rsidP="00A90F7B">
            <w:pPr>
              <w:pStyle w:val="TableText"/>
              <w:rPr>
                <w:sz w:val="16"/>
              </w:rPr>
            </w:pPr>
            <w:r w:rsidRPr="00574BA9">
              <w:rPr>
                <w:sz w:val="16"/>
              </w:rPr>
              <w:t>0.8</w:t>
            </w:r>
          </w:p>
        </w:tc>
        <w:tc>
          <w:tcPr>
            <w:tcW w:w="1800" w:type="dxa"/>
          </w:tcPr>
          <w:p w14:paraId="6217D429" w14:textId="77777777" w:rsidR="006E1B07" w:rsidRPr="00574BA9" w:rsidRDefault="006E1B07" w:rsidP="00A90F7B">
            <w:pPr>
              <w:pStyle w:val="TableText"/>
              <w:rPr>
                <w:sz w:val="16"/>
              </w:rPr>
            </w:pPr>
            <w:r w:rsidRPr="00574BA9">
              <w:rPr>
                <w:sz w:val="16"/>
              </w:rPr>
              <w:t>Jordan Matti</w:t>
            </w:r>
          </w:p>
        </w:tc>
        <w:tc>
          <w:tcPr>
            <w:tcW w:w="1260" w:type="dxa"/>
          </w:tcPr>
          <w:p w14:paraId="47331790" w14:textId="77777777" w:rsidR="006E1B07" w:rsidRPr="00574BA9" w:rsidRDefault="00B96670" w:rsidP="00A90F7B">
            <w:pPr>
              <w:pStyle w:val="TableText"/>
              <w:rPr>
                <w:sz w:val="16"/>
              </w:rPr>
            </w:pPr>
            <w:r w:rsidRPr="00574BA9">
              <w:rPr>
                <w:sz w:val="16"/>
              </w:rPr>
              <w:t>2/7/2014</w:t>
            </w:r>
          </w:p>
        </w:tc>
        <w:tc>
          <w:tcPr>
            <w:tcW w:w="4324" w:type="dxa"/>
          </w:tcPr>
          <w:p w14:paraId="0E1BD405" w14:textId="77777777" w:rsidR="006E1B07" w:rsidRPr="00574BA9" w:rsidRDefault="00570A3F" w:rsidP="00A90F7B">
            <w:pPr>
              <w:pStyle w:val="TableText"/>
              <w:rPr>
                <w:sz w:val="16"/>
              </w:rPr>
            </w:pPr>
            <w:r w:rsidRPr="00574BA9">
              <w:rPr>
                <w:sz w:val="16"/>
              </w:rPr>
              <w:t>Many changes</w:t>
            </w:r>
          </w:p>
        </w:tc>
      </w:tr>
      <w:tr w:rsidR="00B96670" w:rsidRPr="005E68DF" w14:paraId="6BFD3386" w14:textId="77777777" w:rsidTr="00574BA9">
        <w:trPr>
          <w:trHeight w:val="320"/>
        </w:trPr>
        <w:tc>
          <w:tcPr>
            <w:tcW w:w="918" w:type="dxa"/>
          </w:tcPr>
          <w:p w14:paraId="3A2241A4" w14:textId="77777777" w:rsidR="00B96670" w:rsidRPr="00574BA9" w:rsidRDefault="00B96670" w:rsidP="00A90F7B">
            <w:pPr>
              <w:pStyle w:val="TableText"/>
              <w:rPr>
                <w:sz w:val="16"/>
              </w:rPr>
            </w:pPr>
            <w:r w:rsidRPr="00574BA9">
              <w:rPr>
                <w:sz w:val="16"/>
              </w:rPr>
              <w:t>0.9</w:t>
            </w:r>
          </w:p>
        </w:tc>
        <w:tc>
          <w:tcPr>
            <w:tcW w:w="1800" w:type="dxa"/>
          </w:tcPr>
          <w:p w14:paraId="4F3D0EC3" w14:textId="77777777" w:rsidR="00B96670" w:rsidRPr="00574BA9" w:rsidRDefault="00B96670" w:rsidP="00A90F7B">
            <w:pPr>
              <w:pStyle w:val="TableText"/>
              <w:rPr>
                <w:sz w:val="16"/>
              </w:rPr>
            </w:pPr>
            <w:r w:rsidRPr="00574BA9">
              <w:rPr>
                <w:sz w:val="16"/>
              </w:rPr>
              <w:t>Christy Caudill</w:t>
            </w:r>
          </w:p>
        </w:tc>
        <w:tc>
          <w:tcPr>
            <w:tcW w:w="1260" w:type="dxa"/>
          </w:tcPr>
          <w:p w14:paraId="746C350A" w14:textId="77777777" w:rsidR="00B96670" w:rsidRPr="00574BA9" w:rsidRDefault="00B96670" w:rsidP="00A90F7B">
            <w:pPr>
              <w:pStyle w:val="TableText"/>
              <w:rPr>
                <w:sz w:val="16"/>
              </w:rPr>
            </w:pPr>
            <w:r w:rsidRPr="00574BA9">
              <w:rPr>
                <w:sz w:val="16"/>
              </w:rPr>
              <w:t>2/19/2014</w:t>
            </w:r>
          </w:p>
        </w:tc>
        <w:tc>
          <w:tcPr>
            <w:tcW w:w="4324" w:type="dxa"/>
          </w:tcPr>
          <w:p w14:paraId="763BB78B" w14:textId="77777777" w:rsidR="00B96670" w:rsidRPr="00574BA9" w:rsidRDefault="00684E50" w:rsidP="00A90F7B">
            <w:pPr>
              <w:pStyle w:val="TableText"/>
              <w:rPr>
                <w:sz w:val="16"/>
              </w:rPr>
            </w:pPr>
            <w:r w:rsidRPr="00574BA9">
              <w:rPr>
                <w:sz w:val="16"/>
              </w:rPr>
              <w:t>Moved Window OS/ Oracle VM install to Appendix A.</w:t>
            </w:r>
          </w:p>
        </w:tc>
      </w:tr>
      <w:tr w:rsidR="002460C4" w:rsidRPr="005E68DF" w14:paraId="1E117E5D" w14:textId="77777777" w:rsidTr="00574BA9">
        <w:trPr>
          <w:trHeight w:val="248"/>
        </w:trPr>
        <w:tc>
          <w:tcPr>
            <w:tcW w:w="918" w:type="dxa"/>
          </w:tcPr>
          <w:p w14:paraId="6BAE8866" w14:textId="77777777" w:rsidR="002460C4" w:rsidRPr="00574BA9" w:rsidRDefault="002460C4" w:rsidP="00A90F7B">
            <w:pPr>
              <w:pStyle w:val="TableText"/>
              <w:rPr>
                <w:sz w:val="16"/>
              </w:rPr>
            </w:pPr>
            <w:r w:rsidRPr="00574BA9">
              <w:rPr>
                <w:sz w:val="16"/>
              </w:rPr>
              <w:t>0.91</w:t>
            </w:r>
          </w:p>
        </w:tc>
        <w:tc>
          <w:tcPr>
            <w:tcW w:w="1800" w:type="dxa"/>
          </w:tcPr>
          <w:p w14:paraId="21B3A07A" w14:textId="77777777" w:rsidR="002460C4" w:rsidRPr="00574BA9" w:rsidRDefault="002460C4" w:rsidP="00A90F7B">
            <w:pPr>
              <w:pStyle w:val="TableText"/>
              <w:rPr>
                <w:sz w:val="16"/>
              </w:rPr>
            </w:pPr>
            <w:r w:rsidRPr="00574BA9">
              <w:rPr>
                <w:sz w:val="16"/>
              </w:rPr>
              <w:t>Jordan Matti</w:t>
            </w:r>
          </w:p>
        </w:tc>
        <w:tc>
          <w:tcPr>
            <w:tcW w:w="1260" w:type="dxa"/>
          </w:tcPr>
          <w:p w14:paraId="03201FB2" w14:textId="77777777" w:rsidR="002460C4" w:rsidRPr="00574BA9" w:rsidRDefault="002460C4" w:rsidP="00A90F7B">
            <w:pPr>
              <w:pStyle w:val="TableText"/>
              <w:rPr>
                <w:sz w:val="16"/>
              </w:rPr>
            </w:pPr>
            <w:r w:rsidRPr="00574BA9">
              <w:rPr>
                <w:sz w:val="16"/>
              </w:rPr>
              <w:t>2/20/2014</w:t>
            </w:r>
          </w:p>
        </w:tc>
        <w:tc>
          <w:tcPr>
            <w:tcW w:w="4324" w:type="dxa"/>
          </w:tcPr>
          <w:p w14:paraId="026CAC0F" w14:textId="77777777" w:rsidR="002460C4" w:rsidRPr="00574BA9" w:rsidRDefault="002460C4" w:rsidP="00A90F7B">
            <w:pPr>
              <w:pStyle w:val="TableText"/>
              <w:rPr>
                <w:sz w:val="16"/>
              </w:rPr>
            </w:pPr>
            <w:r w:rsidRPr="00574BA9">
              <w:rPr>
                <w:sz w:val="16"/>
              </w:rPr>
              <w:t xml:space="preserve">Minor changes (formatting, headers, comments) </w:t>
            </w:r>
          </w:p>
        </w:tc>
      </w:tr>
      <w:tr w:rsidR="00A10193" w:rsidRPr="005E68DF" w14:paraId="5F3252DE" w14:textId="77777777" w:rsidTr="002C4709">
        <w:trPr>
          <w:trHeight w:val="608"/>
        </w:trPr>
        <w:tc>
          <w:tcPr>
            <w:tcW w:w="918" w:type="dxa"/>
          </w:tcPr>
          <w:p w14:paraId="20298821" w14:textId="0CC22F74" w:rsidR="00A10193" w:rsidRPr="00574BA9" w:rsidRDefault="006147EF" w:rsidP="00A90F7B">
            <w:pPr>
              <w:pStyle w:val="TableText"/>
              <w:rPr>
                <w:sz w:val="16"/>
              </w:rPr>
            </w:pPr>
            <w:r w:rsidRPr="00574BA9">
              <w:rPr>
                <w:sz w:val="16"/>
              </w:rPr>
              <w:t>1.</w:t>
            </w:r>
            <w:r w:rsidR="00163865" w:rsidRPr="00574BA9">
              <w:rPr>
                <w:sz w:val="16"/>
              </w:rPr>
              <w:t>0</w:t>
            </w:r>
            <w:r w:rsidR="001F7FC3" w:rsidRPr="00574BA9">
              <w:rPr>
                <w:sz w:val="16"/>
              </w:rPr>
              <w:t>3</w:t>
            </w:r>
          </w:p>
        </w:tc>
        <w:tc>
          <w:tcPr>
            <w:tcW w:w="1800" w:type="dxa"/>
          </w:tcPr>
          <w:p w14:paraId="74581DB8" w14:textId="77777777" w:rsidR="00A10193" w:rsidRPr="00574BA9" w:rsidRDefault="00A10193" w:rsidP="00A90F7B">
            <w:pPr>
              <w:pStyle w:val="TableText"/>
              <w:rPr>
                <w:sz w:val="16"/>
              </w:rPr>
            </w:pPr>
            <w:r w:rsidRPr="00574BA9">
              <w:rPr>
                <w:sz w:val="16"/>
              </w:rPr>
              <w:t>Christy Caudill</w:t>
            </w:r>
          </w:p>
        </w:tc>
        <w:tc>
          <w:tcPr>
            <w:tcW w:w="1260" w:type="dxa"/>
          </w:tcPr>
          <w:p w14:paraId="737923D6" w14:textId="77777777" w:rsidR="00A10193" w:rsidRPr="00574BA9" w:rsidRDefault="001572ED" w:rsidP="00A90F7B">
            <w:pPr>
              <w:pStyle w:val="TableText"/>
              <w:rPr>
                <w:sz w:val="16"/>
              </w:rPr>
            </w:pPr>
            <w:r w:rsidRPr="00574BA9">
              <w:rPr>
                <w:sz w:val="16"/>
              </w:rPr>
              <w:t>2/21</w:t>
            </w:r>
            <w:r w:rsidR="00A10193" w:rsidRPr="00574BA9">
              <w:rPr>
                <w:sz w:val="16"/>
              </w:rPr>
              <w:t>/2014</w:t>
            </w:r>
            <w:r w:rsidR="004117CE" w:rsidRPr="00574BA9">
              <w:rPr>
                <w:sz w:val="16"/>
              </w:rPr>
              <w:t>- 3/26</w:t>
            </w:r>
            <w:r w:rsidR="001F7FC3" w:rsidRPr="00574BA9">
              <w:rPr>
                <w:sz w:val="16"/>
              </w:rPr>
              <w:t>/2014</w:t>
            </w:r>
          </w:p>
        </w:tc>
        <w:tc>
          <w:tcPr>
            <w:tcW w:w="4324" w:type="dxa"/>
          </w:tcPr>
          <w:p w14:paraId="0960BCA9" w14:textId="77777777" w:rsidR="00A10193" w:rsidRPr="00574BA9" w:rsidRDefault="00A10193" w:rsidP="00A90F7B">
            <w:pPr>
              <w:pStyle w:val="TableText"/>
              <w:rPr>
                <w:sz w:val="16"/>
              </w:rPr>
            </w:pPr>
            <w:r w:rsidRPr="00574BA9">
              <w:rPr>
                <w:sz w:val="16"/>
              </w:rPr>
              <w:t>Formatting changes</w:t>
            </w:r>
            <w:r w:rsidR="006147EF" w:rsidRPr="00574BA9">
              <w:rPr>
                <w:sz w:val="16"/>
              </w:rPr>
              <w:t>, minor edits and figure updates</w:t>
            </w:r>
            <w:r w:rsidR="001F7FC3" w:rsidRPr="00574BA9">
              <w:rPr>
                <w:sz w:val="16"/>
              </w:rPr>
              <w:t>, Edits from test install with VM, Serious revisions, updating the installer script used, Incorporating changes per Matt MacKenzie, U</w:t>
            </w:r>
            <w:r w:rsidR="001F7FC3" w:rsidRPr="00574BA9">
              <w:rPr>
                <w:sz w:val="16"/>
              </w:rPr>
              <w:t>p</w:t>
            </w:r>
            <w:r w:rsidR="001F7FC3" w:rsidRPr="00574BA9">
              <w:rPr>
                <w:sz w:val="16"/>
              </w:rPr>
              <w:t>date to installer script, edits per Matt MacKenzie. Added Se</w:t>
            </w:r>
            <w:r w:rsidR="001F7FC3" w:rsidRPr="00574BA9">
              <w:rPr>
                <w:sz w:val="16"/>
              </w:rPr>
              <w:t>c</w:t>
            </w:r>
            <w:r w:rsidR="001F7FC3" w:rsidRPr="00574BA9">
              <w:rPr>
                <w:sz w:val="16"/>
              </w:rPr>
              <w:t>tion 5</w:t>
            </w:r>
            <w:r w:rsidR="00B178E0" w:rsidRPr="00574BA9">
              <w:rPr>
                <w:sz w:val="16"/>
              </w:rPr>
              <w:t>, added Section 6.</w:t>
            </w:r>
          </w:p>
        </w:tc>
      </w:tr>
      <w:tr w:rsidR="001242C8" w:rsidRPr="005E68DF" w14:paraId="5143330D" w14:textId="77777777" w:rsidTr="002C4709">
        <w:trPr>
          <w:trHeight w:val="608"/>
        </w:trPr>
        <w:tc>
          <w:tcPr>
            <w:tcW w:w="918" w:type="dxa"/>
          </w:tcPr>
          <w:p w14:paraId="728A7235" w14:textId="77777777" w:rsidR="001242C8" w:rsidRPr="001242C8" w:rsidRDefault="001242C8" w:rsidP="00A90F7B">
            <w:pPr>
              <w:pStyle w:val="TableText"/>
              <w:rPr>
                <w:sz w:val="16"/>
              </w:rPr>
            </w:pPr>
          </w:p>
        </w:tc>
        <w:tc>
          <w:tcPr>
            <w:tcW w:w="1800" w:type="dxa"/>
          </w:tcPr>
          <w:p w14:paraId="444C426E" w14:textId="1A0A5F41" w:rsidR="001242C8" w:rsidRPr="001242C8" w:rsidRDefault="001242C8" w:rsidP="00A90F7B">
            <w:pPr>
              <w:pStyle w:val="TableText"/>
              <w:rPr>
                <w:sz w:val="16"/>
              </w:rPr>
            </w:pPr>
            <w:r>
              <w:rPr>
                <w:sz w:val="16"/>
              </w:rPr>
              <w:t>Stephen Richard</w:t>
            </w:r>
          </w:p>
        </w:tc>
        <w:tc>
          <w:tcPr>
            <w:tcW w:w="1260" w:type="dxa"/>
          </w:tcPr>
          <w:p w14:paraId="3C9D5472" w14:textId="1AF4F8D0" w:rsidR="001242C8" w:rsidRPr="001242C8" w:rsidRDefault="001242C8" w:rsidP="00A90F7B">
            <w:pPr>
              <w:pStyle w:val="TableText"/>
              <w:rPr>
                <w:sz w:val="16"/>
              </w:rPr>
            </w:pPr>
            <w:r>
              <w:rPr>
                <w:sz w:val="16"/>
              </w:rPr>
              <w:t>4/2/2014</w:t>
            </w:r>
          </w:p>
        </w:tc>
        <w:tc>
          <w:tcPr>
            <w:tcW w:w="4324" w:type="dxa"/>
          </w:tcPr>
          <w:p w14:paraId="7ABD751F" w14:textId="42F9FFE1" w:rsidR="001242C8" w:rsidRPr="001242C8" w:rsidRDefault="001242C8" w:rsidP="00A90F7B">
            <w:pPr>
              <w:pStyle w:val="TableText"/>
              <w:rPr>
                <w:sz w:val="16"/>
              </w:rPr>
            </w:pPr>
            <w:r>
              <w:rPr>
                <w:sz w:val="16"/>
              </w:rPr>
              <w:t>Editing, formatting, review</w:t>
            </w:r>
          </w:p>
        </w:tc>
      </w:tr>
    </w:tbl>
    <w:p w14:paraId="28A206AF" w14:textId="77777777" w:rsidR="00CD572F" w:rsidRPr="00A90F7B" w:rsidRDefault="00CD572F" w:rsidP="00A90F7B">
      <w:pPr>
        <w:pStyle w:val="Heading1frontmatteronly"/>
        <w:sectPr w:rsidR="00CD572F" w:rsidRPr="00A90F7B">
          <w:headerReference w:type="even" r:id="rId11"/>
          <w:headerReference w:type="default" r:id="rId12"/>
          <w:footerReference w:type="even" r:id="rId13"/>
          <w:footerReference w:type="default" r:id="rId14"/>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0" w:displacedByCustomXml="prev"/>
        <w:p w14:paraId="6AE740F6" w14:textId="77777777" w:rsidR="00B02B6A" w:rsidRPr="00A90F7B" w:rsidRDefault="00B479CD" w:rsidP="00A90F7B">
          <w:pPr>
            <w:pStyle w:val="Heading1frontmatteronly"/>
          </w:pPr>
          <w:r w:rsidRPr="00A90F7B">
            <w:t>Contents</w:t>
          </w:r>
        </w:p>
        <w:p w14:paraId="566B194A" w14:textId="4BD45FA2" w:rsidR="00D022B5"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4049964" w:history="1">
            <w:r w:rsidR="00D022B5" w:rsidRPr="00CD26AD">
              <w:rPr>
                <w:rStyle w:val="Hyperlink"/>
              </w:rPr>
              <w:t>1</w:t>
            </w:r>
            <w:r w:rsidR="00D022B5">
              <w:rPr>
                <w:rFonts w:asciiTheme="minorHAnsi" w:hAnsiTheme="minorHAnsi"/>
                <w:b w:val="0"/>
                <w:kern w:val="0"/>
              </w:rPr>
              <w:tab/>
            </w:r>
            <w:r w:rsidR="00D022B5" w:rsidRPr="00CD26AD">
              <w:rPr>
                <w:rStyle w:val="Hyperlink"/>
              </w:rPr>
              <w:t>Introduction</w:t>
            </w:r>
            <w:r w:rsidR="00D022B5">
              <w:rPr>
                <w:webHidden/>
              </w:rPr>
              <w:tab/>
            </w:r>
            <w:r w:rsidR="00D022B5">
              <w:rPr>
                <w:webHidden/>
              </w:rPr>
              <w:fldChar w:fldCharType="begin"/>
            </w:r>
            <w:r w:rsidR="00D022B5">
              <w:rPr>
                <w:webHidden/>
              </w:rPr>
              <w:instrText xml:space="preserve"> PAGEREF _Toc384049964 \h </w:instrText>
            </w:r>
            <w:r w:rsidR="00D022B5">
              <w:rPr>
                <w:webHidden/>
              </w:rPr>
            </w:r>
            <w:r w:rsidR="00D022B5">
              <w:rPr>
                <w:webHidden/>
              </w:rPr>
              <w:fldChar w:fldCharType="separate"/>
            </w:r>
            <w:r w:rsidR="00D022B5">
              <w:rPr>
                <w:webHidden/>
              </w:rPr>
              <w:t>2</w:t>
            </w:r>
            <w:r w:rsidR="00D022B5">
              <w:rPr>
                <w:webHidden/>
              </w:rPr>
              <w:fldChar w:fldCharType="end"/>
            </w:r>
          </w:hyperlink>
        </w:p>
        <w:p w14:paraId="65B60319" w14:textId="2D6598E7" w:rsidR="00D022B5" w:rsidRDefault="00EF01E1">
          <w:pPr>
            <w:pStyle w:val="TOC2"/>
            <w:rPr>
              <w:b/>
            </w:rPr>
          </w:pPr>
          <w:hyperlink w:anchor="_Toc384049965" w:history="1">
            <w:r w:rsidR="00D022B5" w:rsidRPr="00CD26AD">
              <w:rPr>
                <w:rStyle w:val="Hyperlink"/>
              </w:rPr>
              <w:t>1.1</w:t>
            </w:r>
            <w:r w:rsidR="00D022B5">
              <w:rPr>
                <w:b/>
              </w:rPr>
              <w:tab/>
            </w:r>
            <w:r w:rsidR="00D022B5" w:rsidRPr="00CD26AD">
              <w:rPr>
                <w:rStyle w:val="Hyperlink"/>
              </w:rPr>
              <w:t>Purpose and Audience</w:t>
            </w:r>
            <w:r w:rsidR="00D022B5">
              <w:rPr>
                <w:webHidden/>
              </w:rPr>
              <w:tab/>
            </w:r>
            <w:r w:rsidR="00D022B5">
              <w:rPr>
                <w:webHidden/>
              </w:rPr>
              <w:fldChar w:fldCharType="begin"/>
            </w:r>
            <w:r w:rsidR="00D022B5">
              <w:rPr>
                <w:webHidden/>
              </w:rPr>
              <w:instrText xml:space="preserve"> PAGEREF _Toc384049965 \h </w:instrText>
            </w:r>
            <w:r w:rsidR="00D022B5">
              <w:rPr>
                <w:webHidden/>
              </w:rPr>
            </w:r>
            <w:r w:rsidR="00D022B5">
              <w:rPr>
                <w:webHidden/>
              </w:rPr>
              <w:fldChar w:fldCharType="separate"/>
            </w:r>
            <w:r w:rsidR="00D022B5">
              <w:rPr>
                <w:webHidden/>
              </w:rPr>
              <w:t>2</w:t>
            </w:r>
            <w:r w:rsidR="00D022B5">
              <w:rPr>
                <w:webHidden/>
              </w:rPr>
              <w:fldChar w:fldCharType="end"/>
            </w:r>
          </w:hyperlink>
        </w:p>
        <w:p w14:paraId="12A1C069" w14:textId="2DA7A199" w:rsidR="00D022B5" w:rsidRDefault="00EF01E1">
          <w:pPr>
            <w:pStyle w:val="TOC2"/>
            <w:rPr>
              <w:b/>
            </w:rPr>
          </w:pPr>
          <w:hyperlink w:anchor="_Toc384049966" w:history="1">
            <w:r w:rsidR="00D022B5" w:rsidRPr="00CD26AD">
              <w:rPr>
                <w:rStyle w:val="Hyperlink"/>
              </w:rPr>
              <w:t>1.2</w:t>
            </w:r>
            <w:r w:rsidR="00D022B5">
              <w:rPr>
                <w:b/>
              </w:rPr>
              <w:tab/>
            </w:r>
            <w:r w:rsidR="00D022B5" w:rsidRPr="00CD26AD">
              <w:rPr>
                <w:rStyle w:val="Hyperlink"/>
              </w:rPr>
              <w:t>Document Roadmap</w:t>
            </w:r>
            <w:r w:rsidR="00D022B5">
              <w:rPr>
                <w:webHidden/>
              </w:rPr>
              <w:tab/>
            </w:r>
            <w:r w:rsidR="00D022B5">
              <w:rPr>
                <w:webHidden/>
              </w:rPr>
              <w:fldChar w:fldCharType="begin"/>
            </w:r>
            <w:r w:rsidR="00D022B5">
              <w:rPr>
                <w:webHidden/>
              </w:rPr>
              <w:instrText xml:space="preserve"> PAGEREF _Toc384049966 \h </w:instrText>
            </w:r>
            <w:r w:rsidR="00D022B5">
              <w:rPr>
                <w:webHidden/>
              </w:rPr>
            </w:r>
            <w:r w:rsidR="00D022B5">
              <w:rPr>
                <w:webHidden/>
              </w:rPr>
              <w:fldChar w:fldCharType="separate"/>
            </w:r>
            <w:r w:rsidR="00D022B5">
              <w:rPr>
                <w:webHidden/>
              </w:rPr>
              <w:t>2</w:t>
            </w:r>
            <w:r w:rsidR="00D022B5">
              <w:rPr>
                <w:webHidden/>
              </w:rPr>
              <w:fldChar w:fldCharType="end"/>
            </w:r>
          </w:hyperlink>
        </w:p>
        <w:p w14:paraId="625F25F4" w14:textId="12EF2F98" w:rsidR="00D022B5" w:rsidRDefault="00EF01E1">
          <w:pPr>
            <w:pStyle w:val="TOC2"/>
            <w:rPr>
              <w:b/>
            </w:rPr>
          </w:pPr>
          <w:hyperlink w:anchor="_Toc384049967" w:history="1">
            <w:r w:rsidR="00D022B5" w:rsidRPr="00CD26AD">
              <w:rPr>
                <w:rStyle w:val="Hyperlink"/>
              </w:rPr>
              <w:t>1.3</w:t>
            </w:r>
            <w:r w:rsidR="00D022B5">
              <w:rPr>
                <w:b/>
              </w:rPr>
              <w:tab/>
            </w:r>
            <w:r w:rsidR="00D022B5" w:rsidRPr="00CD26AD">
              <w:rPr>
                <w:rStyle w:val="Hyperlink"/>
              </w:rPr>
              <w:t>System Scope and Background</w:t>
            </w:r>
            <w:r w:rsidR="00D022B5">
              <w:rPr>
                <w:webHidden/>
              </w:rPr>
              <w:tab/>
            </w:r>
            <w:r w:rsidR="00D022B5">
              <w:rPr>
                <w:webHidden/>
              </w:rPr>
              <w:fldChar w:fldCharType="begin"/>
            </w:r>
            <w:r w:rsidR="00D022B5">
              <w:rPr>
                <w:webHidden/>
              </w:rPr>
              <w:instrText xml:space="preserve"> PAGEREF _Toc384049967 \h </w:instrText>
            </w:r>
            <w:r w:rsidR="00D022B5">
              <w:rPr>
                <w:webHidden/>
              </w:rPr>
            </w:r>
            <w:r w:rsidR="00D022B5">
              <w:rPr>
                <w:webHidden/>
              </w:rPr>
              <w:fldChar w:fldCharType="separate"/>
            </w:r>
            <w:r w:rsidR="00D022B5">
              <w:rPr>
                <w:webHidden/>
              </w:rPr>
              <w:t>3</w:t>
            </w:r>
            <w:r w:rsidR="00D022B5">
              <w:rPr>
                <w:webHidden/>
              </w:rPr>
              <w:fldChar w:fldCharType="end"/>
            </w:r>
          </w:hyperlink>
        </w:p>
        <w:p w14:paraId="773FE91D" w14:textId="7D0198DB" w:rsidR="00D022B5" w:rsidRDefault="00EF01E1">
          <w:pPr>
            <w:pStyle w:val="TOC2"/>
            <w:rPr>
              <w:b/>
            </w:rPr>
          </w:pPr>
          <w:hyperlink w:anchor="_Toc384049968" w:history="1">
            <w:r w:rsidR="00D022B5" w:rsidRPr="00CD26AD">
              <w:rPr>
                <w:rStyle w:val="Hyperlink"/>
              </w:rPr>
              <w:t>1.4</w:t>
            </w:r>
            <w:r w:rsidR="00D022B5">
              <w:rPr>
                <w:b/>
              </w:rPr>
              <w:tab/>
            </w:r>
            <w:r w:rsidR="00D022B5" w:rsidRPr="00CD26AD">
              <w:rPr>
                <w:rStyle w:val="Hyperlink"/>
              </w:rPr>
              <w:t>The NGDS Software Stack</w:t>
            </w:r>
            <w:r w:rsidR="00D022B5">
              <w:rPr>
                <w:webHidden/>
              </w:rPr>
              <w:tab/>
            </w:r>
            <w:r w:rsidR="00D022B5">
              <w:rPr>
                <w:webHidden/>
              </w:rPr>
              <w:fldChar w:fldCharType="begin"/>
            </w:r>
            <w:r w:rsidR="00D022B5">
              <w:rPr>
                <w:webHidden/>
              </w:rPr>
              <w:instrText xml:space="preserve"> PAGEREF _Toc384049968 \h </w:instrText>
            </w:r>
            <w:r w:rsidR="00D022B5">
              <w:rPr>
                <w:webHidden/>
              </w:rPr>
            </w:r>
            <w:r w:rsidR="00D022B5">
              <w:rPr>
                <w:webHidden/>
              </w:rPr>
              <w:fldChar w:fldCharType="separate"/>
            </w:r>
            <w:r w:rsidR="00D022B5">
              <w:rPr>
                <w:webHidden/>
              </w:rPr>
              <w:t>3</w:t>
            </w:r>
            <w:r w:rsidR="00D022B5">
              <w:rPr>
                <w:webHidden/>
              </w:rPr>
              <w:fldChar w:fldCharType="end"/>
            </w:r>
          </w:hyperlink>
        </w:p>
        <w:p w14:paraId="69DEF7D1" w14:textId="41520411" w:rsidR="00D022B5" w:rsidRDefault="00EF01E1">
          <w:pPr>
            <w:pStyle w:val="TOC1"/>
            <w:rPr>
              <w:rFonts w:asciiTheme="minorHAnsi" w:hAnsiTheme="minorHAnsi"/>
              <w:b w:val="0"/>
              <w:kern w:val="0"/>
            </w:rPr>
          </w:pPr>
          <w:hyperlink w:anchor="_Toc384049969" w:history="1">
            <w:r w:rsidR="00D022B5" w:rsidRPr="00CD26AD">
              <w:rPr>
                <w:rStyle w:val="Hyperlink"/>
              </w:rPr>
              <w:t>2</w:t>
            </w:r>
            <w:r w:rsidR="00D022B5">
              <w:rPr>
                <w:rFonts w:asciiTheme="minorHAnsi" w:hAnsiTheme="minorHAnsi"/>
                <w:b w:val="0"/>
                <w:kern w:val="0"/>
              </w:rPr>
              <w:tab/>
            </w:r>
            <w:r w:rsidR="00D022B5" w:rsidRPr="00CD26AD">
              <w:rPr>
                <w:rStyle w:val="Hyperlink"/>
              </w:rPr>
              <w:t>Install the NGDS Software Stack</w:t>
            </w:r>
            <w:r w:rsidR="00D022B5">
              <w:rPr>
                <w:webHidden/>
              </w:rPr>
              <w:tab/>
            </w:r>
            <w:r w:rsidR="00D022B5">
              <w:rPr>
                <w:webHidden/>
              </w:rPr>
              <w:fldChar w:fldCharType="begin"/>
            </w:r>
            <w:r w:rsidR="00D022B5">
              <w:rPr>
                <w:webHidden/>
              </w:rPr>
              <w:instrText xml:space="preserve"> PAGEREF _Toc384049969 \h </w:instrText>
            </w:r>
            <w:r w:rsidR="00D022B5">
              <w:rPr>
                <w:webHidden/>
              </w:rPr>
            </w:r>
            <w:r w:rsidR="00D022B5">
              <w:rPr>
                <w:webHidden/>
              </w:rPr>
              <w:fldChar w:fldCharType="separate"/>
            </w:r>
            <w:r w:rsidR="00D022B5">
              <w:rPr>
                <w:webHidden/>
              </w:rPr>
              <w:t>4</w:t>
            </w:r>
            <w:r w:rsidR="00D022B5">
              <w:rPr>
                <w:webHidden/>
              </w:rPr>
              <w:fldChar w:fldCharType="end"/>
            </w:r>
          </w:hyperlink>
        </w:p>
        <w:p w14:paraId="29D5F78D" w14:textId="0272D96B" w:rsidR="00D022B5" w:rsidRDefault="00EF01E1">
          <w:pPr>
            <w:pStyle w:val="TOC2"/>
            <w:rPr>
              <w:b/>
            </w:rPr>
          </w:pPr>
          <w:hyperlink w:anchor="_Toc384049970" w:history="1">
            <w:r w:rsidR="00D022B5" w:rsidRPr="00CD26AD">
              <w:rPr>
                <w:rStyle w:val="Hyperlink"/>
              </w:rPr>
              <w:t>2.1</w:t>
            </w:r>
            <w:r w:rsidR="00D022B5">
              <w:rPr>
                <w:b/>
              </w:rPr>
              <w:tab/>
            </w:r>
            <w:r w:rsidR="00D022B5" w:rsidRPr="00CD26AD">
              <w:rPr>
                <w:rStyle w:val="Hyperlink"/>
              </w:rPr>
              <w:t>Install Git</w:t>
            </w:r>
            <w:r w:rsidR="00D022B5">
              <w:rPr>
                <w:webHidden/>
              </w:rPr>
              <w:tab/>
            </w:r>
            <w:r w:rsidR="00D022B5">
              <w:rPr>
                <w:webHidden/>
              </w:rPr>
              <w:fldChar w:fldCharType="begin"/>
            </w:r>
            <w:r w:rsidR="00D022B5">
              <w:rPr>
                <w:webHidden/>
              </w:rPr>
              <w:instrText xml:space="preserve"> PAGEREF _Toc384049970 \h </w:instrText>
            </w:r>
            <w:r w:rsidR="00D022B5">
              <w:rPr>
                <w:webHidden/>
              </w:rPr>
            </w:r>
            <w:r w:rsidR="00D022B5">
              <w:rPr>
                <w:webHidden/>
              </w:rPr>
              <w:fldChar w:fldCharType="separate"/>
            </w:r>
            <w:r w:rsidR="00D022B5">
              <w:rPr>
                <w:webHidden/>
              </w:rPr>
              <w:t>5</w:t>
            </w:r>
            <w:r w:rsidR="00D022B5">
              <w:rPr>
                <w:webHidden/>
              </w:rPr>
              <w:fldChar w:fldCharType="end"/>
            </w:r>
          </w:hyperlink>
        </w:p>
        <w:p w14:paraId="1086A1E9" w14:textId="0B0B9E2A" w:rsidR="00D022B5" w:rsidRDefault="00EF01E1">
          <w:pPr>
            <w:pStyle w:val="TOC2"/>
            <w:rPr>
              <w:b/>
            </w:rPr>
          </w:pPr>
          <w:hyperlink w:anchor="_Toc384049971" w:history="1">
            <w:r w:rsidR="00D022B5" w:rsidRPr="00CD26AD">
              <w:rPr>
                <w:rStyle w:val="Hyperlink"/>
              </w:rPr>
              <w:t>2.2</w:t>
            </w:r>
            <w:r w:rsidR="00D022B5">
              <w:rPr>
                <w:b/>
              </w:rPr>
              <w:tab/>
            </w:r>
            <w:r w:rsidR="00D022B5" w:rsidRPr="00CD26AD">
              <w:rPr>
                <w:rStyle w:val="Hyperlink"/>
              </w:rPr>
              <w:t>Obtain the NGDS Software Stack Installation Files</w:t>
            </w:r>
            <w:r w:rsidR="00D022B5">
              <w:rPr>
                <w:webHidden/>
              </w:rPr>
              <w:tab/>
            </w:r>
            <w:r w:rsidR="00D022B5">
              <w:rPr>
                <w:webHidden/>
              </w:rPr>
              <w:fldChar w:fldCharType="begin"/>
            </w:r>
            <w:r w:rsidR="00D022B5">
              <w:rPr>
                <w:webHidden/>
              </w:rPr>
              <w:instrText xml:space="preserve"> PAGEREF _Toc384049971 \h </w:instrText>
            </w:r>
            <w:r w:rsidR="00D022B5">
              <w:rPr>
                <w:webHidden/>
              </w:rPr>
            </w:r>
            <w:r w:rsidR="00D022B5">
              <w:rPr>
                <w:webHidden/>
              </w:rPr>
              <w:fldChar w:fldCharType="separate"/>
            </w:r>
            <w:r w:rsidR="00D022B5">
              <w:rPr>
                <w:webHidden/>
              </w:rPr>
              <w:t>5</w:t>
            </w:r>
            <w:r w:rsidR="00D022B5">
              <w:rPr>
                <w:webHidden/>
              </w:rPr>
              <w:fldChar w:fldCharType="end"/>
            </w:r>
          </w:hyperlink>
        </w:p>
        <w:p w14:paraId="17FE1847" w14:textId="57BF5EE4" w:rsidR="00D022B5" w:rsidRDefault="00EF01E1">
          <w:pPr>
            <w:pStyle w:val="TOC2"/>
            <w:rPr>
              <w:b/>
            </w:rPr>
          </w:pPr>
          <w:hyperlink w:anchor="_Toc384049972" w:history="1">
            <w:r w:rsidR="00D022B5" w:rsidRPr="00CD26AD">
              <w:rPr>
                <w:rStyle w:val="Hyperlink"/>
              </w:rPr>
              <w:t>2.3</w:t>
            </w:r>
            <w:r w:rsidR="00D022B5">
              <w:rPr>
                <w:b/>
              </w:rPr>
              <w:tab/>
            </w:r>
            <w:r w:rsidR="00D022B5" w:rsidRPr="00CD26AD">
              <w:rPr>
                <w:rStyle w:val="Hyperlink"/>
              </w:rPr>
              <w:t>Set Installation Parameters</w:t>
            </w:r>
            <w:r w:rsidR="00D022B5">
              <w:rPr>
                <w:webHidden/>
              </w:rPr>
              <w:tab/>
            </w:r>
            <w:r w:rsidR="00D022B5">
              <w:rPr>
                <w:webHidden/>
              </w:rPr>
              <w:fldChar w:fldCharType="begin"/>
            </w:r>
            <w:r w:rsidR="00D022B5">
              <w:rPr>
                <w:webHidden/>
              </w:rPr>
              <w:instrText xml:space="preserve"> PAGEREF _Toc384049972 \h </w:instrText>
            </w:r>
            <w:r w:rsidR="00D022B5">
              <w:rPr>
                <w:webHidden/>
              </w:rPr>
            </w:r>
            <w:r w:rsidR="00D022B5">
              <w:rPr>
                <w:webHidden/>
              </w:rPr>
              <w:fldChar w:fldCharType="separate"/>
            </w:r>
            <w:r w:rsidR="00D022B5">
              <w:rPr>
                <w:webHidden/>
              </w:rPr>
              <w:t>5</w:t>
            </w:r>
            <w:r w:rsidR="00D022B5">
              <w:rPr>
                <w:webHidden/>
              </w:rPr>
              <w:fldChar w:fldCharType="end"/>
            </w:r>
          </w:hyperlink>
        </w:p>
        <w:p w14:paraId="09F60ADA" w14:textId="63A8330C" w:rsidR="00D022B5" w:rsidRDefault="00EF01E1">
          <w:pPr>
            <w:pStyle w:val="TOC2"/>
            <w:rPr>
              <w:b/>
            </w:rPr>
          </w:pPr>
          <w:hyperlink w:anchor="_Toc384049973" w:history="1">
            <w:r w:rsidR="00D022B5" w:rsidRPr="00CD26AD">
              <w:rPr>
                <w:rStyle w:val="Hyperlink"/>
              </w:rPr>
              <w:t>2.4</w:t>
            </w:r>
            <w:r w:rsidR="00D022B5">
              <w:rPr>
                <w:b/>
              </w:rPr>
              <w:tab/>
            </w:r>
            <w:r w:rsidR="00D022B5" w:rsidRPr="00CD26AD">
              <w:rPr>
                <w:rStyle w:val="Hyperlink"/>
              </w:rPr>
              <w:t>Run the Installation Script</w:t>
            </w:r>
            <w:r w:rsidR="00D022B5">
              <w:rPr>
                <w:webHidden/>
              </w:rPr>
              <w:tab/>
            </w:r>
            <w:r w:rsidR="00D022B5">
              <w:rPr>
                <w:webHidden/>
              </w:rPr>
              <w:fldChar w:fldCharType="begin"/>
            </w:r>
            <w:r w:rsidR="00D022B5">
              <w:rPr>
                <w:webHidden/>
              </w:rPr>
              <w:instrText xml:space="preserve"> PAGEREF _Toc384049973 \h </w:instrText>
            </w:r>
            <w:r w:rsidR="00D022B5">
              <w:rPr>
                <w:webHidden/>
              </w:rPr>
            </w:r>
            <w:r w:rsidR="00D022B5">
              <w:rPr>
                <w:webHidden/>
              </w:rPr>
              <w:fldChar w:fldCharType="separate"/>
            </w:r>
            <w:r w:rsidR="00D022B5">
              <w:rPr>
                <w:webHidden/>
              </w:rPr>
              <w:t>6</w:t>
            </w:r>
            <w:r w:rsidR="00D022B5">
              <w:rPr>
                <w:webHidden/>
              </w:rPr>
              <w:fldChar w:fldCharType="end"/>
            </w:r>
          </w:hyperlink>
        </w:p>
        <w:p w14:paraId="3F0B035E" w14:textId="46BB494C" w:rsidR="00D022B5" w:rsidRDefault="00EF01E1">
          <w:pPr>
            <w:pStyle w:val="TOC2"/>
            <w:rPr>
              <w:b/>
            </w:rPr>
          </w:pPr>
          <w:hyperlink w:anchor="_Toc384049974" w:history="1">
            <w:r w:rsidR="00D022B5" w:rsidRPr="00CD26AD">
              <w:rPr>
                <w:rStyle w:val="Hyperlink"/>
              </w:rPr>
              <w:t>2.5</w:t>
            </w:r>
            <w:r w:rsidR="00D022B5">
              <w:rPr>
                <w:b/>
              </w:rPr>
              <w:tab/>
            </w:r>
            <w:r w:rsidR="00D022B5" w:rsidRPr="00CD26AD">
              <w:rPr>
                <w:rStyle w:val="Hyperlink"/>
              </w:rPr>
              <w:t>Final Steps</w:t>
            </w:r>
            <w:r w:rsidR="00D022B5">
              <w:rPr>
                <w:webHidden/>
              </w:rPr>
              <w:tab/>
            </w:r>
            <w:r w:rsidR="00D022B5">
              <w:rPr>
                <w:webHidden/>
              </w:rPr>
              <w:fldChar w:fldCharType="begin"/>
            </w:r>
            <w:r w:rsidR="00D022B5">
              <w:rPr>
                <w:webHidden/>
              </w:rPr>
              <w:instrText xml:space="preserve"> PAGEREF _Toc384049974 \h </w:instrText>
            </w:r>
            <w:r w:rsidR="00D022B5">
              <w:rPr>
                <w:webHidden/>
              </w:rPr>
            </w:r>
            <w:r w:rsidR="00D022B5">
              <w:rPr>
                <w:webHidden/>
              </w:rPr>
              <w:fldChar w:fldCharType="separate"/>
            </w:r>
            <w:r w:rsidR="00D022B5">
              <w:rPr>
                <w:webHidden/>
              </w:rPr>
              <w:t>6</w:t>
            </w:r>
            <w:r w:rsidR="00D022B5">
              <w:rPr>
                <w:webHidden/>
              </w:rPr>
              <w:fldChar w:fldCharType="end"/>
            </w:r>
          </w:hyperlink>
        </w:p>
        <w:p w14:paraId="248D1381" w14:textId="19F7BEB4" w:rsidR="00D022B5" w:rsidRDefault="00EF01E1">
          <w:pPr>
            <w:pStyle w:val="TOC1"/>
            <w:rPr>
              <w:rFonts w:asciiTheme="minorHAnsi" w:hAnsiTheme="minorHAnsi"/>
              <w:b w:val="0"/>
              <w:kern w:val="0"/>
            </w:rPr>
          </w:pPr>
          <w:hyperlink w:anchor="_Toc384049975" w:history="1">
            <w:r w:rsidR="00D022B5" w:rsidRPr="00CD26AD">
              <w:rPr>
                <w:rStyle w:val="Hyperlink"/>
              </w:rPr>
              <w:t>3</w:t>
            </w:r>
            <w:r w:rsidR="00D022B5">
              <w:rPr>
                <w:rFonts w:asciiTheme="minorHAnsi" w:hAnsiTheme="minorHAnsi"/>
                <w:b w:val="0"/>
                <w:kern w:val="0"/>
              </w:rPr>
              <w:tab/>
            </w:r>
            <w:r w:rsidR="00D022B5" w:rsidRPr="00CD26AD">
              <w:rPr>
                <w:rStyle w:val="Hyperlink"/>
              </w:rPr>
              <w:t>Troubleshooting your NGDS Installation</w:t>
            </w:r>
            <w:r w:rsidR="00D022B5">
              <w:rPr>
                <w:webHidden/>
              </w:rPr>
              <w:tab/>
            </w:r>
            <w:r w:rsidR="00D022B5">
              <w:rPr>
                <w:webHidden/>
              </w:rPr>
              <w:fldChar w:fldCharType="begin"/>
            </w:r>
            <w:r w:rsidR="00D022B5">
              <w:rPr>
                <w:webHidden/>
              </w:rPr>
              <w:instrText xml:space="preserve"> PAGEREF _Toc384049975 \h </w:instrText>
            </w:r>
            <w:r w:rsidR="00D022B5">
              <w:rPr>
                <w:webHidden/>
              </w:rPr>
            </w:r>
            <w:r w:rsidR="00D022B5">
              <w:rPr>
                <w:webHidden/>
              </w:rPr>
              <w:fldChar w:fldCharType="separate"/>
            </w:r>
            <w:r w:rsidR="00D022B5">
              <w:rPr>
                <w:webHidden/>
              </w:rPr>
              <w:t>7</w:t>
            </w:r>
            <w:r w:rsidR="00D022B5">
              <w:rPr>
                <w:webHidden/>
              </w:rPr>
              <w:fldChar w:fldCharType="end"/>
            </w:r>
          </w:hyperlink>
        </w:p>
        <w:p w14:paraId="5331F3FC" w14:textId="505BCDEA" w:rsidR="00D022B5" w:rsidRDefault="00EF01E1">
          <w:pPr>
            <w:pStyle w:val="TOC1"/>
            <w:rPr>
              <w:rFonts w:asciiTheme="minorHAnsi" w:hAnsiTheme="minorHAnsi"/>
              <w:b w:val="0"/>
              <w:kern w:val="0"/>
            </w:rPr>
          </w:pPr>
          <w:hyperlink w:anchor="_Toc384049976" w:history="1">
            <w:r w:rsidR="00D022B5" w:rsidRPr="00CD26AD">
              <w:rPr>
                <w:rStyle w:val="Hyperlink"/>
              </w:rPr>
              <w:t>4</w:t>
            </w:r>
            <w:r w:rsidR="00D022B5">
              <w:rPr>
                <w:rFonts w:asciiTheme="minorHAnsi" w:hAnsiTheme="minorHAnsi"/>
                <w:b w:val="0"/>
                <w:kern w:val="0"/>
              </w:rPr>
              <w:tab/>
            </w:r>
            <w:r w:rsidR="00D022B5" w:rsidRPr="00CD26AD">
              <w:rPr>
                <w:rStyle w:val="Hyperlink"/>
              </w:rPr>
              <w:t>Short tutorial on using a publisher node installation</w:t>
            </w:r>
            <w:r w:rsidR="00D022B5">
              <w:rPr>
                <w:webHidden/>
              </w:rPr>
              <w:tab/>
            </w:r>
            <w:r w:rsidR="00D022B5">
              <w:rPr>
                <w:webHidden/>
              </w:rPr>
              <w:fldChar w:fldCharType="begin"/>
            </w:r>
            <w:r w:rsidR="00D022B5">
              <w:rPr>
                <w:webHidden/>
              </w:rPr>
              <w:instrText xml:space="preserve"> PAGEREF _Toc384049976 \h </w:instrText>
            </w:r>
            <w:r w:rsidR="00D022B5">
              <w:rPr>
                <w:webHidden/>
              </w:rPr>
            </w:r>
            <w:r w:rsidR="00D022B5">
              <w:rPr>
                <w:webHidden/>
              </w:rPr>
              <w:fldChar w:fldCharType="separate"/>
            </w:r>
            <w:r w:rsidR="00D022B5">
              <w:rPr>
                <w:webHidden/>
              </w:rPr>
              <w:t>7</w:t>
            </w:r>
            <w:r w:rsidR="00D022B5">
              <w:rPr>
                <w:webHidden/>
              </w:rPr>
              <w:fldChar w:fldCharType="end"/>
            </w:r>
          </w:hyperlink>
        </w:p>
        <w:p w14:paraId="3E69E642" w14:textId="6CF771A2" w:rsidR="00D022B5" w:rsidRDefault="00EF01E1">
          <w:pPr>
            <w:pStyle w:val="TOC2"/>
            <w:rPr>
              <w:b/>
            </w:rPr>
          </w:pPr>
          <w:hyperlink w:anchor="_Toc384049977" w:history="1">
            <w:r w:rsidR="00D022B5" w:rsidRPr="00CD26AD">
              <w:rPr>
                <w:rStyle w:val="Hyperlink"/>
              </w:rPr>
              <w:t>4.1</w:t>
            </w:r>
            <w:r w:rsidR="00D022B5">
              <w:rPr>
                <w:b/>
              </w:rPr>
              <w:tab/>
            </w:r>
            <w:r w:rsidR="00D022B5" w:rsidRPr="00CD26AD">
              <w:rPr>
                <w:rStyle w:val="Hyperlink"/>
              </w:rPr>
              <w:t>Tiers of NGDS data delivery</w:t>
            </w:r>
            <w:r w:rsidR="00D022B5">
              <w:rPr>
                <w:webHidden/>
              </w:rPr>
              <w:tab/>
            </w:r>
            <w:r w:rsidR="00D022B5">
              <w:rPr>
                <w:webHidden/>
              </w:rPr>
              <w:fldChar w:fldCharType="begin"/>
            </w:r>
            <w:r w:rsidR="00D022B5">
              <w:rPr>
                <w:webHidden/>
              </w:rPr>
              <w:instrText xml:space="preserve"> PAGEREF _Toc384049977 \h </w:instrText>
            </w:r>
            <w:r w:rsidR="00D022B5">
              <w:rPr>
                <w:webHidden/>
              </w:rPr>
            </w:r>
            <w:r w:rsidR="00D022B5">
              <w:rPr>
                <w:webHidden/>
              </w:rPr>
              <w:fldChar w:fldCharType="separate"/>
            </w:r>
            <w:r w:rsidR="00D022B5">
              <w:rPr>
                <w:webHidden/>
              </w:rPr>
              <w:t>7</w:t>
            </w:r>
            <w:r w:rsidR="00D022B5">
              <w:rPr>
                <w:webHidden/>
              </w:rPr>
              <w:fldChar w:fldCharType="end"/>
            </w:r>
          </w:hyperlink>
        </w:p>
        <w:p w14:paraId="7FB35866" w14:textId="6BCF35B5" w:rsidR="00D022B5" w:rsidRDefault="00EF01E1">
          <w:pPr>
            <w:pStyle w:val="TOC3"/>
            <w:rPr>
              <w:rFonts w:asciiTheme="minorHAnsi" w:hAnsiTheme="minorHAnsi"/>
              <w:kern w:val="0"/>
            </w:rPr>
          </w:pPr>
          <w:hyperlink w:anchor="_Toc384049978" w:history="1">
            <w:r w:rsidR="00D022B5" w:rsidRPr="00CD26AD">
              <w:rPr>
                <w:rStyle w:val="Hyperlink"/>
              </w:rPr>
              <w:t>4.1.1</w:t>
            </w:r>
            <w:r w:rsidR="00D022B5">
              <w:rPr>
                <w:rFonts w:asciiTheme="minorHAnsi" w:hAnsiTheme="minorHAnsi"/>
                <w:kern w:val="0"/>
              </w:rPr>
              <w:tab/>
            </w:r>
            <w:r w:rsidR="00D022B5" w:rsidRPr="00CD26AD">
              <w:rPr>
                <w:rStyle w:val="Hyperlink"/>
              </w:rPr>
              <w:t>Tier 1</w:t>
            </w:r>
            <w:r w:rsidR="00D022B5">
              <w:rPr>
                <w:webHidden/>
              </w:rPr>
              <w:tab/>
            </w:r>
            <w:r w:rsidR="00D022B5">
              <w:rPr>
                <w:webHidden/>
              </w:rPr>
              <w:fldChar w:fldCharType="begin"/>
            </w:r>
            <w:r w:rsidR="00D022B5">
              <w:rPr>
                <w:webHidden/>
              </w:rPr>
              <w:instrText xml:space="preserve"> PAGEREF _Toc384049978 \h </w:instrText>
            </w:r>
            <w:r w:rsidR="00D022B5">
              <w:rPr>
                <w:webHidden/>
              </w:rPr>
            </w:r>
            <w:r w:rsidR="00D022B5">
              <w:rPr>
                <w:webHidden/>
              </w:rPr>
              <w:fldChar w:fldCharType="separate"/>
            </w:r>
            <w:r w:rsidR="00D022B5">
              <w:rPr>
                <w:webHidden/>
              </w:rPr>
              <w:t>7</w:t>
            </w:r>
            <w:r w:rsidR="00D022B5">
              <w:rPr>
                <w:webHidden/>
              </w:rPr>
              <w:fldChar w:fldCharType="end"/>
            </w:r>
          </w:hyperlink>
        </w:p>
        <w:p w14:paraId="1E534CE0" w14:textId="074C4323" w:rsidR="00D022B5" w:rsidRDefault="00EF01E1">
          <w:pPr>
            <w:pStyle w:val="TOC3"/>
            <w:rPr>
              <w:rFonts w:asciiTheme="minorHAnsi" w:hAnsiTheme="minorHAnsi"/>
              <w:kern w:val="0"/>
            </w:rPr>
          </w:pPr>
          <w:hyperlink w:anchor="_Toc384049979" w:history="1">
            <w:r w:rsidR="00D022B5" w:rsidRPr="00CD26AD">
              <w:rPr>
                <w:rStyle w:val="Hyperlink"/>
              </w:rPr>
              <w:t>4.1.2</w:t>
            </w:r>
            <w:r w:rsidR="00D022B5">
              <w:rPr>
                <w:rFonts w:asciiTheme="minorHAnsi" w:hAnsiTheme="minorHAnsi"/>
                <w:kern w:val="0"/>
              </w:rPr>
              <w:tab/>
            </w:r>
            <w:r w:rsidR="00D022B5" w:rsidRPr="00CD26AD">
              <w:rPr>
                <w:rStyle w:val="Hyperlink"/>
              </w:rPr>
              <w:t>Tier 2</w:t>
            </w:r>
            <w:r w:rsidR="00D022B5">
              <w:rPr>
                <w:webHidden/>
              </w:rPr>
              <w:tab/>
            </w:r>
            <w:r w:rsidR="00D022B5">
              <w:rPr>
                <w:webHidden/>
              </w:rPr>
              <w:fldChar w:fldCharType="begin"/>
            </w:r>
            <w:r w:rsidR="00D022B5">
              <w:rPr>
                <w:webHidden/>
              </w:rPr>
              <w:instrText xml:space="preserve"> PAGEREF _Toc384049979 \h </w:instrText>
            </w:r>
            <w:r w:rsidR="00D022B5">
              <w:rPr>
                <w:webHidden/>
              </w:rPr>
            </w:r>
            <w:r w:rsidR="00D022B5">
              <w:rPr>
                <w:webHidden/>
              </w:rPr>
              <w:fldChar w:fldCharType="separate"/>
            </w:r>
            <w:r w:rsidR="00D022B5">
              <w:rPr>
                <w:webHidden/>
              </w:rPr>
              <w:t>8</w:t>
            </w:r>
            <w:r w:rsidR="00D022B5">
              <w:rPr>
                <w:webHidden/>
              </w:rPr>
              <w:fldChar w:fldCharType="end"/>
            </w:r>
          </w:hyperlink>
        </w:p>
        <w:p w14:paraId="7CB8DE99" w14:textId="13B85C3A" w:rsidR="00D022B5" w:rsidRDefault="00EF01E1">
          <w:pPr>
            <w:pStyle w:val="TOC3"/>
            <w:rPr>
              <w:rFonts w:asciiTheme="minorHAnsi" w:hAnsiTheme="minorHAnsi"/>
              <w:kern w:val="0"/>
            </w:rPr>
          </w:pPr>
          <w:hyperlink w:anchor="_Toc384049980" w:history="1">
            <w:r w:rsidR="00D022B5" w:rsidRPr="00CD26AD">
              <w:rPr>
                <w:rStyle w:val="Hyperlink"/>
              </w:rPr>
              <w:t>4.1.3</w:t>
            </w:r>
            <w:r w:rsidR="00D022B5">
              <w:rPr>
                <w:rFonts w:asciiTheme="minorHAnsi" w:hAnsiTheme="minorHAnsi"/>
                <w:kern w:val="0"/>
              </w:rPr>
              <w:tab/>
            </w:r>
            <w:r w:rsidR="00D022B5" w:rsidRPr="00CD26AD">
              <w:rPr>
                <w:rStyle w:val="Hyperlink"/>
              </w:rPr>
              <w:t>Tier 3</w:t>
            </w:r>
            <w:r w:rsidR="00D022B5">
              <w:rPr>
                <w:webHidden/>
              </w:rPr>
              <w:tab/>
            </w:r>
            <w:r w:rsidR="00D022B5">
              <w:rPr>
                <w:webHidden/>
              </w:rPr>
              <w:fldChar w:fldCharType="begin"/>
            </w:r>
            <w:r w:rsidR="00D022B5">
              <w:rPr>
                <w:webHidden/>
              </w:rPr>
              <w:instrText xml:space="preserve"> PAGEREF _Toc384049980 \h </w:instrText>
            </w:r>
            <w:r w:rsidR="00D022B5">
              <w:rPr>
                <w:webHidden/>
              </w:rPr>
            </w:r>
            <w:r w:rsidR="00D022B5">
              <w:rPr>
                <w:webHidden/>
              </w:rPr>
              <w:fldChar w:fldCharType="separate"/>
            </w:r>
            <w:r w:rsidR="00D022B5">
              <w:rPr>
                <w:webHidden/>
              </w:rPr>
              <w:t>8</w:t>
            </w:r>
            <w:r w:rsidR="00D022B5">
              <w:rPr>
                <w:webHidden/>
              </w:rPr>
              <w:fldChar w:fldCharType="end"/>
            </w:r>
          </w:hyperlink>
        </w:p>
        <w:p w14:paraId="5B40A0BF" w14:textId="22B6CDA0" w:rsidR="00D022B5" w:rsidRDefault="00EF01E1">
          <w:pPr>
            <w:pStyle w:val="TOC2"/>
            <w:rPr>
              <w:b/>
            </w:rPr>
          </w:pPr>
          <w:hyperlink w:anchor="_Toc384049981" w:history="1">
            <w:r w:rsidR="00D022B5" w:rsidRPr="00CD26AD">
              <w:rPr>
                <w:rStyle w:val="Hyperlink"/>
              </w:rPr>
              <w:t>4.2</w:t>
            </w:r>
            <w:r w:rsidR="00D022B5">
              <w:rPr>
                <w:b/>
              </w:rPr>
              <w:tab/>
            </w:r>
            <w:r w:rsidR="00D022B5" w:rsidRPr="00CD26AD">
              <w:rPr>
                <w:rStyle w:val="Hyperlink"/>
              </w:rPr>
              <w:t>How to upload tier 1 and 2 data</w:t>
            </w:r>
            <w:r w:rsidR="00D022B5">
              <w:rPr>
                <w:webHidden/>
              </w:rPr>
              <w:tab/>
            </w:r>
            <w:r w:rsidR="00D022B5">
              <w:rPr>
                <w:webHidden/>
              </w:rPr>
              <w:fldChar w:fldCharType="begin"/>
            </w:r>
            <w:r w:rsidR="00D022B5">
              <w:rPr>
                <w:webHidden/>
              </w:rPr>
              <w:instrText xml:space="preserve"> PAGEREF _Toc384049981 \h </w:instrText>
            </w:r>
            <w:r w:rsidR="00D022B5">
              <w:rPr>
                <w:webHidden/>
              </w:rPr>
            </w:r>
            <w:r w:rsidR="00D022B5">
              <w:rPr>
                <w:webHidden/>
              </w:rPr>
              <w:fldChar w:fldCharType="separate"/>
            </w:r>
            <w:r w:rsidR="00D022B5">
              <w:rPr>
                <w:webHidden/>
              </w:rPr>
              <w:t>8</w:t>
            </w:r>
            <w:r w:rsidR="00D022B5">
              <w:rPr>
                <w:webHidden/>
              </w:rPr>
              <w:fldChar w:fldCharType="end"/>
            </w:r>
          </w:hyperlink>
        </w:p>
        <w:p w14:paraId="5963A151" w14:textId="59FB4193" w:rsidR="00D022B5" w:rsidRDefault="00EF01E1">
          <w:pPr>
            <w:pStyle w:val="TOC2"/>
            <w:rPr>
              <w:b/>
            </w:rPr>
          </w:pPr>
          <w:hyperlink w:anchor="_Toc384049982" w:history="1">
            <w:r w:rsidR="00D022B5" w:rsidRPr="00CD26AD">
              <w:rPr>
                <w:rStyle w:val="Hyperlink"/>
              </w:rPr>
              <w:t>4.3</w:t>
            </w:r>
            <w:r w:rsidR="00D022B5">
              <w:rPr>
                <w:b/>
              </w:rPr>
              <w:tab/>
            </w:r>
            <w:r w:rsidR="00D022B5" w:rsidRPr="00CD26AD">
              <w:rPr>
                <w:rStyle w:val="Hyperlink"/>
              </w:rPr>
              <w:t>How to upload teir 3 data and publish web services</w:t>
            </w:r>
            <w:r w:rsidR="00D022B5">
              <w:rPr>
                <w:webHidden/>
              </w:rPr>
              <w:tab/>
            </w:r>
            <w:r w:rsidR="00D022B5">
              <w:rPr>
                <w:webHidden/>
              </w:rPr>
              <w:fldChar w:fldCharType="begin"/>
            </w:r>
            <w:r w:rsidR="00D022B5">
              <w:rPr>
                <w:webHidden/>
              </w:rPr>
              <w:instrText xml:space="preserve"> PAGEREF _Toc384049982 \h </w:instrText>
            </w:r>
            <w:r w:rsidR="00D022B5">
              <w:rPr>
                <w:webHidden/>
              </w:rPr>
            </w:r>
            <w:r w:rsidR="00D022B5">
              <w:rPr>
                <w:webHidden/>
              </w:rPr>
              <w:fldChar w:fldCharType="separate"/>
            </w:r>
            <w:r w:rsidR="00D022B5">
              <w:rPr>
                <w:webHidden/>
              </w:rPr>
              <w:t>8</w:t>
            </w:r>
            <w:r w:rsidR="00D022B5">
              <w:rPr>
                <w:webHidden/>
              </w:rPr>
              <w:fldChar w:fldCharType="end"/>
            </w:r>
          </w:hyperlink>
        </w:p>
        <w:p w14:paraId="5E3089C6" w14:textId="170F8510" w:rsidR="00D022B5" w:rsidRDefault="00EF01E1">
          <w:pPr>
            <w:pStyle w:val="TOC2"/>
            <w:rPr>
              <w:b/>
            </w:rPr>
          </w:pPr>
          <w:hyperlink w:anchor="_Toc384049983" w:history="1">
            <w:r w:rsidR="00D022B5" w:rsidRPr="00CD26AD">
              <w:rPr>
                <w:rStyle w:val="Hyperlink"/>
              </w:rPr>
              <w:t>4.4</w:t>
            </w:r>
            <w:r w:rsidR="00D022B5">
              <w:rPr>
                <w:b/>
              </w:rPr>
              <w:tab/>
            </w:r>
            <w:r w:rsidR="00D022B5" w:rsidRPr="00CD26AD">
              <w:rPr>
                <w:rStyle w:val="Hyperlink"/>
              </w:rPr>
              <w:t>How to bulk upload metadata</w:t>
            </w:r>
            <w:r w:rsidR="00D022B5">
              <w:rPr>
                <w:webHidden/>
              </w:rPr>
              <w:tab/>
            </w:r>
            <w:r w:rsidR="00D022B5">
              <w:rPr>
                <w:webHidden/>
              </w:rPr>
              <w:fldChar w:fldCharType="begin"/>
            </w:r>
            <w:r w:rsidR="00D022B5">
              <w:rPr>
                <w:webHidden/>
              </w:rPr>
              <w:instrText xml:space="preserve"> PAGEREF _Toc384049983 \h </w:instrText>
            </w:r>
            <w:r w:rsidR="00D022B5">
              <w:rPr>
                <w:webHidden/>
              </w:rPr>
            </w:r>
            <w:r w:rsidR="00D022B5">
              <w:rPr>
                <w:webHidden/>
              </w:rPr>
              <w:fldChar w:fldCharType="separate"/>
            </w:r>
            <w:r w:rsidR="00D022B5">
              <w:rPr>
                <w:webHidden/>
              </w:rPr>
              <w:t>9</w:t>
            </w:r>
            <w:r w:rsidR="00D022B5">
              <w:rPr>
                <w:webHidden/>
              </w:rPr>
              <w:fldChar w:fldCharType="end"/>
            </w:r>
          </w:hyperlink>
        </w:p>
        <w:p w14:paraId="0722599C" w14:textId="4970766D" w:rsidR="00D022B5" w:rsidRDefault="00EF01E1">
          <w:pPr>
            <w:pStyle w:val="TOC1"/>
            <w:rPr>
              <w:rFonts w:asciiTheme="minorHAnsi" w:hAnsiTheme="minorHAnsi"/>
              <w:b w:val="0"/>
              <w:kern w:val="0"/>
            </w:rPr>
          </w:pPr>
          <w:hyperlink w:anchor="_Toc384049984" w:history="1">
            <w:r w:rsidR="00D022B5" w:rsidRPr="00CD26AD">
              <w:rPr>
                <w:rStyle w:val="Hyperlink"/>
              </w:rPr>
              <w:t>5</w:t>
            </w:r>
            <w:r w:rsidR="00D022B5">
              <w:rPr>
                <w:rFonts w:asciiTheme="minorHAnsi" w:hAnsiTheme="minorHAnsi"/>
                <w:b w:val="0"/>
                <w:kern w:val="0"/>
              </w:rPr>
              <w:tab/>
            </w:r>
            <w:r w:rsidR="00D022B5" w:rsidRPr="00CD26AD">
              <w:rPr>
                <w:rStyle w:val="Hyperlink"/>
              </w:rPr>
              <w:t>Tips for using an aggregator node installation</w:t>
            </w:r>
            <w:r w:rsidR="00D022B5">
              <w:rPr>
                <w:webHidden/>
              </w:rPr>
              <w:tab/>
            </w:r>
            <w:r w:rsidR="00D022B5">
              <w:rPr>
                <w:webHidden/>
              </w:rPr>
              <w:fldChar w:fldCharType="begin"/>
            </w:r>
            <w:r w:rsidR="00D022B5">
              <w:rPr>
                <w:webHidden/>
              </w:rPr>
              <w:instrText xml:space="preserve"> PAGEREF _Toc384049984 \h </w:instrText>
            </w:r>
            <w:r w:rsidR="00D022B5">
              <w:rPr>
                <w:webHidden/>
              </w:rPr>
            </w:r>
            <w:r w:rsidR="00D022B5">
              <w:rPr>
                <w:webHidden/>
              </w:rPr>
              <w:fldChar w:fldCharType="separate"/>
            </w:r>
            <w:r w:rsidR="00D022B5">
              <w:rPr>
                <w:webHidden/>
              </w:rPr>
              <w:t>9</w:t>
            </w:r>
            <w:r w:rsidR="00D022B5">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5"/>
          <w:headerReference w:type="default" r:id="rId16"/>
          <w:footerReference w:type="even" r:id="rId17"/>
          <w:footerReference w:type="default" r:id="rId18"/>
          <w:pgSz w:w="12240" w:h="15840" w:code="1"/>
          <w:pgMar w:top="1267" w:right="1627" w:bottom="1440" w:left="720" w:header="720" w:footer="1008" w:gutter="720"/>
          <w:pgNumType w:fmt="lowerRoman" w:start="1"/>
          <w:cols w:space="720"/>
        </w:sectPr>
      </w:pPr>
    </w:p>
    <w:p w14:paraId="2BD9B03A" w14:textId="14285E21" w:rsidR="009E249B" w:rsidRPr="00415183" w:rsidRDefault="009E249B" w:rsidP="00A90F7B">
      <w:pPr>
        <w:pStyle w:val="ListofFigures"/>
      </w:pPr>
      <w:r w:rsidRPr="00415183">
        <w:lastRenderedPageBreak/>
        <w:br w:type="page"/>
      </w:r>
    </w:p>
    <w:p w14:paraId="594A64A8" w14:textId="5E65868D" w:rsidR="00BB7818" w:rsidRPr="00C75E47" w:rsidRDefault="00600290" w:rsidP="00CD3499">
      <w:pPr>
        <w:pStyle w:val="Heading1"/>
      </w:pPr>
      <w:bookmarkStart w:id="1" w:name="_Toc377463017"/>
      <w:bookmarkStart w:id="2" w:name="_Toc384049964"/>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lastRenderedPageBreak/>
        <w:t>Introduction</w:t>
      </w:r>
      <w:bookmarkEnd w:id="1"/>
      <w:bookmarkEnd w:id="2"/>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r w:rsidR="00CD3499" w:rsidRPr="00CD3499">
        <w:rPr>
          <w:noProof/>
        </w:rPr>
        <w:t xml:space="preserve"> </w:t>
      </w:r>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p>
    <w:p w14:paraId="160454BB" w14:textId="77777777" w:rsidR="00594553" w:rsidRPr="00FB6A10" w:rsidRDefault="00594553" w:rsidP="00A90F7B"/>
    <w:p w14:paraId="3F33394A" w14:textId="77777777" w:rsidR="00B32AA3" w:rsidRPr="00A90F7B" w:rsidRDefault="00B32AA3" w:rsidP="00A90F7B">
      <w:pPr>
        <w:pStyle w:val="Heading2"/>
      </w:pPr>
      <w:bookmarkStart w:id="13" w:name="_Toc377482189"/>
      <w:bookmarkStart w:id="14" w:name="_Toc384030960"/>
      <w:bookmarkStart w:id="15" w:name="_Toc384049965"/>
      <w:r w:rsidRPr="00A90F7B">
        <w:t>Purpose and Audience</w:t>
      </w:r>
      <w:bookmarkEnd w:id="13"/>
      <w:bookmarkEnd w:id="14"/>
      <w:bookmarkEnd w:id="15"/>
    </w:p>
    <w:p w14:paraId="2B299DEE" w14:textId="1464F8CC"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445CC8">
        <w:rPr>
          <w:noProof/>
        </w:rPr>
        <w:t>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723E29">
        <w:rPr>
          <w:b/>
          <w:noProof/>
        </w:rPr>
        <w:t xml:space="preserve">CKAN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00723E29">
        <w:rPr>
          <w:b/>
          <w:noProof/>
        </w:rPr>
        <w:t xml:space="preserve"> (Node-In-A-Box, NIAB )</w:t>
      </w:r>
      <w:r w:rsidRPr="00962782">
        <w:rPr>
          <w:noProof/>
        </w:rPr>
        <w:t>.</w:t>
      </w:r>
      <w:r w:rsidR="0012780F">
        <w:rPr>
          <w:noProof/>
        </w:rPr>
        <w:t xml:space="preserve"> This document should also </w:t>
      </w:r>
      <w:r w:rsidR="00723E29">
        <w:rPr>
          <w:noProof/>
        </w:rPr>
        <w:t xml:space="preserve">provide </w:t>
      </w:r>
      <w:r w:rsidR="00AD0B90">
        <w:rPr>
          <w:noProof/>
        </w:rPr>
        <w:t xml:space="preserve">system administrators a more thorough understanding of the components and architecture of NGDS Node-In-A-Box (NIAB). </w:t>
      </w:r>
    </w:p>
    <w:p w14:paraId="56F6E299" w14:textId="00F31E42"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9"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6B5D998B" w:rsidR="00470B91" w:rsidRPr="00CD3499" w:rsidRDefault="00EF01E1" w:rsidP="00A90F7B">
      <w:pPr>
        <w:rPr>
          <w:rStyle w:val="Hyperlink"/>
        </w:rPr>
      </w:pPr>
      <w:hyperlink r:id="rId20" w:history="1">
        <w:r w:rsidR="00470B91" w:rsidRPr="00CD3499">
          <w:rPr>
            <w:rStyle w:val="Hyperlink"/>
          </w:rPr>
          <w:t>https://github.com/ngds/ckanext-ngds/wiki/The-NGDS-Package-and-Resource-Schema</w:t>
        </w:r>
      </w:hyperlink>
    </w:p>
    <w:p w14:paraId="3E52CC19" w14:textId="0941EB04" w:rsidR="00470B91" w:rsidRPr="00CD3499" w:rsidRDefault="00EF01E1" w:rsidP="00A90F7B">
      <w:pPr>
        <w:rPr>
          <w:rStyle w:val="Hyperlink"/>
        </w:rPr>
      </w:pPr>
      <w:hyperlink r:id="rId21"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2E62318E"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2" w:history="1">
        <w:r w:rsidRPr="00CD3499">
          <w:rPr>
            <w:rStyle w:val="Hyperlink"/>
          </w:rPr>
          <w:t>http://docs.ckan.org/en/ckan-2.1/api.html</w:t>
        </w:r>
      </w:hyperlink>
    </w:p>
    <w:p w14:paraId="1702A8E7" w14:textId="5070444C" w:rsidR="000B051A" w:rsidRPr="00A90F7B" w:rsidRDefault="00B32AA3" w:rsidP="00A90F7B">
      <w:pPr>
        <w:pStyle w:val="Heading2"/>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82923214"/>
      <w:bookmarkStart w:id="25" w:name="_Toc382923329"/>
      <w:bookmarkStart w:id="26" w:name="_Toc382934940"/>
      <w:bookmarkStart w:id="27" w:name="_Toc383599506"/>
      <w:bookmarkStart w:id="28" w:name="_Toc380693504"/>
      <w:bookmarkStart w:id="29" w:name="_Toc380693693"/>
      <w:bookmarkStart w:id="30" w:name="_Toc380696906"/>
      <w:bookmarkStart w:id="31" w:name="_Toc380734569"/>
      <w:bookmarkStart w:id="32" w:name="_Toc380756453"/>
      <w:bookmarkStart w:id="33" w:name="_Toc382489317"/>
      <w:bookmarkStart w:id="34" w:name="_Toc382491042"/>
      <w:bookmarkStart w:id="35" w:name="_Toc382492805"/>
      <w:bookmarkStart w:id="36" w:name="_Toc382923215"/>
      <w:bookmarkStart w:id="37" w:name="_Toc382923330"/>
      <w:bookmarkStart w:id="38" w:name="_Toc382934941"/>
      <w:bookmarkStart w:id="39" w:name="_Toc383599507"/>
      <w:bookmarkStart w:id="40" w:name="_Toc380693505"/>
      <w:bookmarkStart w:id="41" w:name="_Toc380693694"/>
      <w:bookmarkStart w:id="42" w:name="_Toc380696907"/>
      <w:bookmarkStart w:id="43" w:name="_Toc380734570"/>
      <w:bookmarkStart w:id="44" w:name="_Toc380756454"/>
      <w:bookmarkStart w:id="45" w:name="_Toc382489318"/>
      <w:bookmarkStart w:id="46" w:name="_Toc382491043"/>
      <w:bookmarkStart w:id="47" w:name="_Toc382492806"/>
      <w:bookmarkStart w:id="48" w:name="_Toc382923216"/>
      <w:bookmarkStart w:id="49" w:name="_Toc382923331"/>
      <w:bookmarkStart w:id="50" w:name="_Toc382934942"/>
      <w:bookmarkStart w:id="51" w:name="_Toc383599508"/>
      <w:bookmarkStart w:id="52" w:name="_Toc384030961"/>
      <w:bookmarkStart w:id="53" w:name="_Toc384049966"/>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A90F7B">
        <w:t>Document Roadmap</w:t>
      </w:r>
      <w:bookmarkEnd w:id="52"/>
      <w:bookmarkEnd w:id="53"/>
    </w:p>
    <w:p w14:paraId="281900F3" w14:textId="77777777" w:rsidR="006C0E53" w:rsidRPr="005E68DF" w:rsidRDefault="006C0E53" w:rsidP="00A90F7B">
      <w:r w:rsidRPr="005E68DF">
        <w:t>This document outlines the architecture of NGDS and is structured in the following way:</w:t>
      </w:r>
    </w:p>
    <w:p w14:paraId="7BD082D4" w14:textId="00A953EC"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r w:rsidR="00CD3499">
        <w:t xml:space="preserve"> </w:t>
      </w:r>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145569C2"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54" w:name="_Toc378853126"/>
      <w:bookmarkStart w:id="55" w:name="_Toc379537577"/>
      <w:bookmarkStart w:id="56" w:name="_Toc378853127"/>
      <w:bookmarkStart w:id="57" w:name="_Toc379537578"/>
      <w:bookmarkStart w:id="58" w:name="_Toc378853128"/>
      <w:bookmarkStart w:id="59" w:name="_Toc379537579"/>
      <w:bookmarkStart w:id="60" w:name="_Toc378853129"/>
      <w:bookmarkStart w:id="61" w:name="_Toc379537580"/>
      <w:bookmarkStart w:id="62" w:name="_Toc378853130"/>
      <w:bookmarkStart w:id="63" w:name="_Toc379537581"/>
      <w:bookmarkStart w:id="64" w:name="_Toc384030962"/>
      <w:bookmarkStart w:id="65" w:name="_Toc384049967"/>
      <w:bookmarkEnd w:id="3"/>
      <w:bookmarkEnd w:id="4"/>
      <w:bookmarkEnd w:id="5"/>
      <w:bookmarkEnd w:id="6"/>
      <w:bookmarkEnd w:id="7"/>
      <w:bookmarkEnd w:id="8"/>
      <w:bookmarkEnd w:id="9"/>
      <w:bookmarkEnd w:id="10"/>
      <w:bookmarkEnd w:id="11"/>
      <w:bookmarkEnd w:id="12"/>
      <w:bookmarkEnd w:id="54"/>
      <w:bookmarkEnd w:id="55"/>
      <w:bookmarkEnd w:id="56"/>
      <w:bookmarkEnd w:id="57"/>
      <w:bookmarkEnd w:id="58"/>
      <w:bookmarkEnd w:id="59"/>
      <w:bookmarkEnd w:id="60"/>
      <w:bookmarkEnd w:id="61"/>
      <w:bookmarkEnd w:id="62"/>
      <w:bookmarkEnd w:id="63"/>
      <w:r w:rsidRPr="00A90F7B">
        <w:t>System Scope and Background</w:t>
      </w:r>
      <w:bookmarkEnd w:id="64"/>
      <w:bookmarkEnd w:id="65"/>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lastRenderedPageBreak/>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66" w:name="_Toc384030963"/>
      <w:bookmarkStart w:id="67" w:name="_Toc384049968"/>
      <w:r>
        <w:t>T</w:t>
      </w:r>
      <w:r w:rsidR="008B1423" w:rsidRPr="00F8717F">
        <w:t>he NGDS Software Stack</w:t>
      </w:r>
      <w:bookmarkEnd w:id="66"/>
      <w:bookmarkEnd w:id="67"/>
    </w:p>
    <w:p w14:paraId="12FE6EDF" w14:textId="77777777" w:rsidR="00CA1DC8" w:rsidRPr="005E68DF" w:rsidRDefault="00CA1DC8" w:rsidP="00574BA9">
      <w:pPr>
        <w:spacing w:line="240" w:lineRule="auto"/>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rsidP="00574BA9">
      <w:pPr>
        <w:spacing w:line="240" w:lineRule="auto"/>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rsidP="00574BA9">
      <w:pPr>
        <w:pStyle w:val="ListBullet"/>
        <w:numPr>
          <w:ilvl w:val="0"/>
          <w:numId w:val="0"/>
        </w:numPr>
        <w:ind w:left="720"/>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rsidP="00574BA9">
      <w:pPr>
        <w:pStyle w:val="ListBullet"/>
        <w:numPr>
          <w:ilvl w:val="0"/>
          <w:numId w:val="0"/>
        </w:numPr>
        <w:ind w:left="720"/>
      </w:pPr>
    </w:p>
    <w:p w14:paraId="701FB3A2" w14:textId="2BC6E0EA" w:rsidR="00D03C98" w:rsidRPr="00574BA9" w:rsidRDefault="00CD3499" w:rsidP="00A90F7B">
      <w:pPr>
        <w:rPr>
          <w:b/>
        </w:rPr>
      </w:pPr>
      <w:bookmarkStart w:id="68" w:name="_Toc378853134"/>
      <w:bookmarkStart w:id="69" w:name="_Toc379537584"/>
      <w:bookmarkStart w:id="70" w:name="_Toc378853135"/>
      <w:bookmarkStart w:id="71" w:name="_Toc379537585"/>
      <w:bookmarkStart w:id="72" w:name="_Toc378853136"/>
      <w:bookmarkStart w:id="73" w:name="_Toc379537586"/>
      <w:bookmarkStart w:id="74" w:name="_Toc378853137"/>
      <w:bookmarkStart w:id="75" w:name="_Toc379537587"/>
      <w:bookmarkStart w:id="76" w:name="_Toc378853138"/>
      <w:bookmarkStart w:id="77" w:name="_Toc379537588"/>
      <w:bookmarkStart w:id="78" w:name="_Toc380693510"/>
      <w:bookmarkStart w:id="79" w:name="_Toc380693699"/>
      <w:bookmarkStart w:id="80" w:name="_Toc380696912"/>
      <w:bookmarkStart w:id="81" w:name="_Toc380734575"/>
      <w:bookmarkStart w:id="82" w:name="_Toc380756459"/>
      <w:bookmarkStart w:id="83" w:name="_Toc380693522"/>
      <w:bookmarkStart w:id="84" w:name="_Toc380693711"/>
      <w:bookmarkStart w:id="85" w:name="_Toc380696924"/>
      <w:bookmarkStart w:id="86" w:name="_Toc380734587"/>
      <w:bookmarkStart w:id="87" w:name="_Toc380756466"/>
      <w:bookmarkStart w:id="88" w:name="_Toc380693523"/>
      <w:bookmarkStart w:id="89" w:name="_Toc380693712"/>
      <w:bookmarkStart w:id="90" w:name="_Toc380696925"/>
      <w:bookmarkStart w:id="91" w:name="_Toc380734588"/>
      <w:bookmarkStart w:id="92" w:name="_Toc380756467"/>
      <w:bookmarkStart w:id="93" w:name="_Toc380693524"/>
      <w:bookmarkStart w:id="94" w:name="_Toc380693713"/>
      <w:bookmarkStart w:id="95" w:name="_Toc380696926"/>
      <w:bookmarkStart w:id="96" w:name="_Toc380734589"/>
      <w:bookmarkStart w:id="97" w:name="_Toc380756468"/>
      <w:bookmarkStart w:id="98" w:name="_Toc380693525"/>
      <w:bookmarkStart w:id="99" w:name="_Toc380693714"/>
      <w:bookmarkStart w:id="100" w:name="_Toc380696927"/>
      <w:bookmarkStart w:id="101" w:name="_Toc380734590"/>
      <w:bookmarkStart w:id="102" w:name="_Toc380756469"/>
      <w:bookmarkStart w:id="103" w:name="_Toc380693526"/>
      <w:bookmarkStart w:id="104" w:name="_Toc380693715"/>
      <w:bookmarkStart w:id="105" w:name="_Toc380696928"/>
      <w:bookmarkStart w:id="106" w:name="_Toc380734591"/>
      <w:bookmarkStart w:id="107" w:name="_Toc380756470"/>
      <w:bookmarkStart w:id="108" w:name="_Toc380734592"/>
      <w:bookmarkStart w:id="109" w:name="_Toc380756471"/>
      <w:bookmarkStart w:id="110" w:name="_Toc380734593"/>
      <w:bookmarkStart w:id="111" w:name="_Toc380756472"/>
      <w:bookmarkStart w:id="112" w:name="_Toc380734594"/>
      <w:bookmarkStart w:id="113" w:name="_Toc380756473"/>
      <w:bookmarkStart w:id="114" w:name="_Toc380734595"/>
      <w:bookmarkStart w:id="115" w:name="_Toc380756474"/>
      <w:bookmarkStart w:id="116" w:name="_Toc380734596"/>
      <w:bookmarkStart w:id="117" w:name="_Toc380756475"/>
      <w:bookmarkStart w:id="118" w:name="_Toc380734597"/>
      <w:bookmarkStart w:id="119" w:name="_Toc380756476"/>
      <w:bookmarkStart w:id="120" w:name="_Toc380734598"/>
      <w:bookmarkStart w:id="121" w:name="_Toc380756477"/>
      <w:bookmarkStart w:id="122" w:name="_Toc379537590"/>
      <w:bookmarkStart w:id="123" w:name="_Toc379537591"/>
      <w:bookmarkStart w:id="124" w:name="_Toc379537592"/>
      <w:bookmarkStart w:id="125" w:name="_Toc379537593"/>
      <w:bookmarkStart w:id="126" w:name="_Toc379537594"/>
      <w:bookmarkStart w:id="127" w:name="_Toc379537595"/>
      <w:bookmarkStart w:id="128" w:name="_Toc379537596"/>
      <w:bookmarkStart w:id="129" w:name="_Toc379537597"/>
      <w:bookmarkStart w:id="130" w:name="_Toc379537598"/>
      <w:bookmarkStart w:id="131" w:name="_Toc379537599"/>
      <w:bookmarkStart w:id="132" w:name="_Toc379537600"/>
      <w:bookmarkStart w:id="133" w:name="_Toc379537601"/>
      <w:bookmarkStart w:id="134" w:name="_Toc379537602"/>
      <w:bookmarkStart w:id="135" w:name="_Toc379537603"/>
      <w:bookmarkStart w:id="136" w:name="_Toc379537604"/>
      <w:bookmarkStart w:id="137" w:name="_Toc379537605"/>
      <w:bookmarkStart w:id="138" w:name="_Toc379537606"/>
      <w:bookmarkStart w:id="139" w:name="_Toc379537607"/>
      <w:bookmarkStart w:id="140" w:name="_Toc379537608"/>
      <w:bookmarkStart w:id="141" w:name="_Toc379537609"/>
      <w:bookmarkStart w:id="142" w:name="_Toc379537610"/>
      <w:bookmarkStart w:id="143" w:name="_Toc379537611"/>
      <w:bookmarkStart w:id="144" w:name="_Toc379537612"/>
      <w:bookmarkStart w:id="145" w:name="_Toc379537613"/>
      <w:bookmarkStart w:id="146" w:name="_Toc379537614"/>
      <w:bookmarkStart w:id="147" w:name="_Toc379537615"/>
      <w:bookmarkStart w:id="148" w:name="_Toc379537616"/>
      <w:bookmarkStart w:id="149" w:name="_Toc379537617"/>
      <w:bookmarkStart w:id="150" w:name="_Toc379537618"/>
      <w:bookmarkStart w:id="151" w:name="_Toc379537619"/>
      <w:bookmarkStart w:id="152" w:name="_Toc379537620"/>
      <w:bookmarkStart w:id="153" w:name="_Toc379537621"/>
      <w:bookmarkStart w:id="154" w:name="_Toc379537622"/>
      <w:bookmarkStart w:id="155" w:name="_Toc379537623"/>
      <w:bookmarkStart w:id="156" w:name="_Toc379537624"/>
      <w:bookmarkStart w:id="157" w:name="_Toc379537625"/>
      <w:bookmarkStart w:id="158" w:name="_Toc379537626"/>
      <w:bookmarkStart w:id="159" w:name="_Toc379537627"/>
      <w:bookmarkStart w:id="160" w:name="_Toc379537628"/>
      <w:bookmarkStart w:id="161" w:name="_Toc379537629"/>
      <w:bookmarkStart w:id="162" w:name="_Toc379537630"/>
      <w:bookmarkStart w:id="163" w:name="_Toc379537631"/>
      <w:bookmarkStart w:id="164" w:name="_Toc379537632"/>
      <w:bookmarkStart w:id="165" w:name="_Toc379537633"/>
      <w:bookmarkStart w:id="166" w:name="_Toc379537634"/>
      <w:bookmarkStart w:id="167" w:name="_Toc379537635"/>
      <w:bookmarkStart w:id="168" w:name="_Toc379537636"/>
      <w:bookmarkStart w:id="169" w:name="_Toc379537637"/>
      <w:bookmarkStart w:id="170" w:name="_Toc379537638"/>
      <w:bookmarkStart w:id="171" w:name="_Toc379537639"/>
      <w:bookmarkStart w:id="172" w:name="_Toc379537640"/>
      <w:bookmarkStart w:id="173" w:name="_Toc379537641"/>
      <w:bookmarkStart w:id="174" w:name="_Toc379537642"/>
      <w:bookmarkStart w:id="175" w:name="_Toc379537643"/>
      <w:bookmarkStart w:id="176" w:name="_Toc379537644"/>
      <w:bookmarkStart w:id="177" w:name="_Toc379537645"/>
      <w:bookmarkStart w:id="178" w:name="_Toc379537646"/>
      <w:bookmarkStart w:id="179" w:name="_Toc379537647"/>
      <w:bookmarkStart w:id="180" w:name="_Toc379537648"/>
      <w:bookmarkStart w:id="181" w:name="_Toc379537649"/>
      <w:bookmarkStart w:id="182" w:name="_Toc379537650"/>
      <w:bookmarkStart w:id="183" w:name="_Toc379537651"/>
      <w:bookmarkStart w:id="184" w:name="_Toc379537652"/>
      <w:bookmarkStart w:id="185" w:name="_Toc379537653"/>
      <w:bookmarkStart w:id="186" w:name="_Toc379537654"/>
      <w:bookmarkStart w:id="187" w:name="_Ref377462760"/>
      <w:bookmarkStart w:id="188" w:name="_Toc377463021"/>
      <w:bookmarkStart w:id="189" w:name="_Ref37746352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r w:rsidRPr="00574BA9">
        <w:rPr>
          <w:b/>
        </w:rPr>
        <w:t xml:space="preserve">Installation </w:t>
      </w:r>
      <w:r w:rsidR="00D03C98" w:rsidRPr="00574BA9">
        <w:rPr>
          <w:b/>
        </w:rPr>
        <w:t>r</w:t>
      </w:r>
      <w:r w:rsidRPr="00574BA9">
        <w:rPr>
          <w:b/>
        </w:rPr>
        <w:t>p</w:t>
      </w:r>
      <w:r w:rsidR="00D03C98" w:rsidRPr="00574BA9">
        <w:rPr>
          <w:b/>
        </w:rPr>
        <w:t>erequisites</w:t>
      </w:r>
      <w:bookmarkEnd w:id="187"/>
      <w:bookmarkEnd w:id="188"/>
      <w:bookmarkEnd w:id="189"/>
    </w:p>
    <w:p w14:paraId="0B3B5121" w14:textId="77777777" w:rsidR="006900EA" w:rsidRPr="005E68DF" w:rsidRDefault="006900EA" w:rsidP="00574BA9">
      <w:pPr>
        <w:spacing w:line="240" w:lineRule="auto"/>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rsidP="00574BA9">
      <w:pPr>
        <w:pStyle w:val="ListBullet"/>
        <w:numPr>
          <w:ilvl w:val="0"/>
          <w:numId w:val="0"/>
        </w:numPr>
        <w:ind w:left="720"/>
      </w:pPr>
    </w:p>
    <w:p w14:paraId="61070AE9" w14:textId="75D45E02" w:rsidR="006900EA" w:rsidRPr="005E68DF" w:rsidRDefault="00F275A4" w:rsidP="00574BA9">
      <w:pPr>
        <w:spacing w:line="240" w:lineRule="auto"/>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hyperlink w:anchor="_Creating_an_Ubuntu" w:history="1">
        <w:r w:rsidR="00793177" w:rsidRPr="00D32DEE">
          <w:rPr>
            <w:rStyle w:val="Hyperlink"/>
            <w:rFonts w:asciiTheme="minorHAnsi" w:hAnsiTheme="minorHAnsi"/>
          </w:rPr>
          <w:t>Appendix A</w:t>
        </w:r>
      </w:hyperlink>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190" w:name="_Toc379537656"/>
      <w:bookmarkStart w:id="191" w:name="_Toc379537657"/>
      <w:bookmarkStart w:id="192" w:name="_Toc379537658"/>
      <w:bookmarkStart w:id="193" w:name="_Toc379537659"/>
      <w:bookmarkStart w:id="194" w:name="_Toc379537660"/>
      <w:bookmarkStart w:id="195" w:name="_Toc379537661"/>
      <w:bookmarkStart w:id="196" w:name="_Toc379537691"/>
      <w:bookmarkStart w:id="197" w:name="_Toc378853151"/>
      <w:bookmarkStart w:id="198" w:name="_Toc379537692"/>
      <w:bookmarkStart w:id="199" w:name="_Ref377462812"/>
      <w:bookmarkStart w:id="200" w:name="_Toc377463032"/>
      <w:bookmarkStart w:id="201" w:name="_Toc384030964"/>
      <w:bookmarkStart w:id="202" w:name="_Toc384049969"/>
      <w:bookmarkEnd w:id="190"/>
      <w:bookmarkEnd w:id="191"/>
      <w:bookmarkEnd w:id="192"/>
      <w:bookmarkEnd w:id="193"/>
      <w:bookmarkEnd w:id="194"/>
      <w:bookmarkEnd w:id="195"/>
      <w:bookmarkEnd w:id="196"/>
      <w:bookmarkEnd w:id="197"/>
      <w:bookmarkEnd w:id="198"/>
      <w:r w:rsidRPr="00A90F7B">
        <w:lastRenderedPageBreak/>
        <w:t>Install the NGDS Software Stack</w:t>
      </w:r>
      <w:bookmarkEnd w:id="199"/>
      <w:bookmarkEnd w:id="200"/>
      <w:bookmarkEnd w:id="201"/>
      <w:bookmarkEnd w:id="202"/>
    </w:p>
    <w:p w14:paraId="6AA84723" w14:textId="67A9BD1A" w:rsidR="006D43CC" w:rsidRPr="00415183" w:rsidRDefault="00570AE9" w:rsidP="00A90F7B">
      <w:r w:rsidRPr="00415183">
        <w:t xml:space="preserve">The </w:t>
      </w:r>
      <w:r w:rsidR="003D217D">
        <w:t>NGDS Software Stack</w:t>
      </w:r>
      <w:r w:rsidRPr="00415183">
        <w:t xml:space="preserve"> depends on a number of </w:t>
      </w:r>
      <w:r w:rsidR="00D32DEE">
        <w:t>softwaresoftware</w:t>
      </w:r>
      <w:r w:rsidRPr="00415183">
        <w:t xml:space="preserve"> components</w:t>
      </w:r>
      <w:r w:rsidR="00D32DEE">
        <w:t>, all of</w:t>
      </w:r>
      <w:r w:rsidR="00D32DEE" w:rsidRPr="005E68DF">
        <w:t xml:space="preserve"> </w:t>
      </w:r>
      <w:r w:rsidR="00D32DEE">
        <w:t>which</w:t>
      </w:r>
      <w:r w:rsidR="00CD3499">
        <w:t xml:space="preserve"> </w:t>
      </w:r>
      <w:r w:rsidR="00D32DEE">
        <w:t xml:space="preserve">which </w:t>
      </w:r>
      <w:r w:rsidR="00D32DEE" w:rsidRPr="005E68DF">
        <w:t xml:space="preserve">will be installed automatically by the NGDS Software Stack </w:t>
      </w:r>
      <w:r w:rsidR="00D32DEE">
        <w:t xml:space="preserve">installation script (with the </w:t>
      </w:r>
      <w:r w:rsidR="00D32DEE" w:rsidRPr="00C75E47">
        <w:t>exception of Git</w:t>
      </w:r>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 For</w:t>
      </w:r>
      <w:r w:rsidR="00D32DEE">
        <w:t xml:space="preserve"> the script to successfully run the installation, the computer must have access to the Internet.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Default="006D43CC" w:rsidP="00A90F7B">
      <w:pPr>
        <w:pStyle w:val="ListBullet2"/>
      </w:pPr>
      <w:r w:rsidRPr="00A90F7B">
        <w:t>gdal</w:t>
      </w:r>
    </w:p>
    <w:p w14:paraId="3BED281B" w14:textId="77777777" w:rsidR="00574BA9" w:rsidRDefault="00574BA9" w:rsidP="00A90F7B">
      <w:pPr>
        <w:pStyle w:val="ListBullet2"/>
      </w:pPr>
    </w:p>
    <w:p w14:paraId="14285659" w14:textId="77777777" w:rsidR="00574BA9" w:rsidRPr="00A90F7B" w:rsidRDefault="00574BA9" w:rsidP="00A90F7B">
      <w:pPr>
        <w:pStyle w:val="ListBullet2"/>
      </w:pPr>
    </w:p>
    <w:p w14:paraId="308AC225" w14:textId="75C87731" w:rsidR="00C027BF" w:rsidRPr="00415183" w:rsidRDefault="00C027BF" w:rsidP="00C027BF">
      <w:r>
        <w:t>Figure 1 provides a visual representation of</w:t>
      </w:r>
      <w:r w:rsidRPr="00415183">
        <w:t xml:space="preserve"> the manner in which these components interact</w:t>
      </w:r>
      <w:r>
        <w:t>. Comp</w:t>
      </w:r>
      <w:r>
        <w:t>o</w:t>
      </w:r>
      <w:r>
        <w:t>nents higher in the figure have dependencies on the components beneath the box in which they are d</w:t>
      </w:r>
      <w:r>
        <w:t>e</w:t>
      </w:r>
      <w:r>
        <w:t>picted. For instance Apache SOLR is a Java servlet that is hosted by the Tomcat application server, which requires a Java environment to execute Java programs. The Upstart process (an Ubuntu operating sy</w:t>
      </w:r>
      <w:r>
        <w:t>s</w:t>
      </w:r>
      <w:r>
        <w:t>tem service) monitors processes and restarts them if there are any crashes, and that service (among many others…) depends on the foundation functionality of the Ubuntu (Linux) operating system for file access, interaction with the user, and many other functions.</w:t>
      </w:r>
    </w:p>
    <w:p w14:paraId="58D1EF7E" w14:textId="77777777" w:rsidR="00C027BF" w:rsidRDefault="00C027BF"/>
    <w:p w14:paraId="38942235" w14:textId="7DAA68E0" w:rsidR="00CD3499" w:rsidRDefault="00C027BF">
      <w:r w:rsidRPr="00D463E8">
        <w:rPr>
          <w:noProof/>
        </w:rPr>
        <w:lastRenderedPageBreak/>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574BA9" w:rsidRPr="0017463B" w:rsidRDefault="00574BA9"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574BA9" w:rsidRPr="0017463B" w:rsidRDefault="00574BA9"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574BA9" w:rsidRPr="0017463B" w:rsidRDefault="00574BA9" w:rsidP="0017463B">
                                  <w:pPr>
                                    <w:spacing w:after="0" w:line="240" w:lineRule="auto"/>
                                    <w:contextualSpacing/>
                                    <w:jc w:val="center"/>
                                    <w:rPr>
                                      <w:sz w:val="12"/>
                                    </w:rPr>
                                  </w:pPr>
                                  <w:r w:rsidRPr="0017463B">
                                    <w:rPr>
                                      <w:sz w:val="12"/>
                                    </w:rPr>
                                    <w:t xml:space="preserve">Ubuntu </w:t>
                                  </w:r>
                                </w:p>
                                <w:p w14:paraId="0D7A4B64" w14:textId="77777777" w:rsidR="00574BA9" w:rsidRPr="0017463B" w:rsidRDefault="00574BA9"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574BA9" w:rsidRPr="0017463B" w:rsidRDefault="00574BA9" w:rsidP="0017463B">
                                  <w:pPr>
                                    <w:spacing w:after="0" w:line="240" w:lineRule="auto"/>
                                    <w:contextualSpacing/>
                                    <w:jc w:val="center"/>
                                    <w:rPr>
                                      <w:sz w:val="12"/>
                                    </w:rPr>
                                  </w:pPr>
                                  <w:r w:rsidRPr="0017463B">
                                    <w:rPr>
                                      <w:sz w:val="12"/>
                                    </w:rPr>
                                    <w:t>GDAL</w:t>
                                  </w:r>
                                </w:p>
                                <w:p w14:paraId="262EB545" w14:textId="77777777" w:rsidR="00574BA9" w:rsidRPr="0017463B" w:rsidRDefault="00574BA9"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574BA9" w:rsidRPr="0017463B" w:rsidRDefault="00574BA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574BA9" w:rsidRPr="0017463B" w:rsidRDefault="00574BA9" w:rsidP="0017463B">
                                  <w:pPr>
                                    <w:spacing w:after="0" w:line="240" w:lineRule="auto"/>
                                    <w:contextualSpacing/>
                                    <w:jc w:val="center"/>
                                    <w:rPr>
                                      <w:sz w:val="12"/>
                                    </w:rPr>
                                  </w:pPr>
                                  <w:r w:rsidRPr="0017463B">
                                    <w:rPr>
                                      <w:sz w:val="12"/>
                                    </w:rPr>
                                    <w:t>NGDS</w:t>
                                  </w:r>
                                </w:p>
                                <w:p w14:paraId="7572D29B" w14:textId="77777777" w:rsidR="00574BA9" w:rsidRPr="0017463B" w:rsidRDefault="00574BA9" w:rsidP="0017463B">
                                  <w:pPr>
                                    <w:spacing w:after="0" w:line="240" w:lineRule="auto"/>
                                    <w:contextualSpacing/>
                                    <w:jc w:val="center"/>
                                    <w:rPr>
                                      <w:sz w:val="12"/>
                                    </w:rPr>
                                  </w:pPr>
                                  <w:r w:rsidRPr="0017463B">
                                    <w:rPr>
                                      <w:sz w:val="12"/>
                                    </w:rPr>
                                    <w:t>Harvester</w:t>
                                  </w:r>
                                </w:p>
                                <w:p w14:paraId="51067B12" w14:textId="77777777" w:rsidR="00574BA9" w:rsidRPr="0017463B" w:rsidRDefault="00574BA9"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574BA9" w:rsidRPr="0017463B" w:rsidRDefault="00574BA9" w:rsidP="0017463B">
                                  <w:pPr>
                                    <w:spacing w:after="0" w:line="240" w:lineRule="auto"/>
                                    <w:contextualSpacing/>
                                    <w:jc w:val="center"/>
                                    <w:rPr>
                                      <w:sz w:val="12"/>
                                    </w:rPr>
                                  </w:pPr>
                                  <w:r w:rsidRPr="0017463B">
                                    <w:rPr>
                                      <w:sz w:val="12"/>
                                    </w:rPr>
                                    <w:t>Java Development Kit</w:t>
                                  </w:r>
                                </w:p>
                                <w:p w14:paraId="2D841A81" w14:textId="77777777" w:rsidR="00574BA9" w:rsidRPr="0017463B" w:rsidRDefault="00574BA9"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574BA9" w:rsidRPr="0017463B" w:rsidRDefault="00574BA9" w:rsidP="0017463B">
                                  <w:pPr>
                                    <w:spacing w:after="0" w:line="240" w:lineRule="auto"/>
                                    <w:contextualSpacing/>
                                    <w:jc w:val="center"/>
                                    <w:rPr>
                                      <w:sz w:val="12"/>
                                    </w:rPr>
                                  </w:pPr>
                                  <w:r w:rsidRPr="0017463B">
                                    <w:rPr>
                                      <w:sz w:val="12"/>
                                    </w:rPr>
                                    <w:t xml:space="preserve">Postgres </w:t>
                                  </w:r>
                                </w:p>
                                <w:p w14:paraId="397461C1" w14:textId="77777777" w:rsidR="00574BA9" w:rsidRPr="0017463B" w:rsidRDefault="00574BA9"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574BA9" w:rsidRPr="0017463B" w:rsidRDefault="00574BA9" w:rsidP="0017463B">
                                  <w:pPr>
                                    <w:spacing w:after="0" w:line="240" w:lineRule="auto"/>
                                    <w:contextualSpacing/>
                                    <w:jc w:val="center"/>
                                    <w:rPr>
                                      <w:sz w:val="12"/>
                                    </w:rPr>
                                  </w:pPr>
                                  <w:r w:rsidRPr="0017463B">
                                    <w:rPr>
                                      <w:sz w:val="12"/>
                                    </w:rPr>
                                    <w:t>Apache Tomcat</w:t>
                                  </w:r>
                                </w:p>
                                <w:p w14:paraId="13280F3A" w14:textId="77777777" w:rsidR="00574BA9" w:rsidRPr="0017463B" w:rsidRDefault="00574BA9"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574BA9" w:rsidRPr="0017463B" w:rsidRDefault="00574BA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574BA9" w:rsidRPr="0017463B" w:rsidRDefault="00574BA9"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574BA9" w:rsidRPr="0017463B" w:rsidRDefault="00574BA9"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574BA9" w:rsidRPr="0017463B" w:rsidRDefault="00574BA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574BA9" w:rsidRPr="0017463B" w:rsidRDefault="00574BA9"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574BA9" w:rsidRDefault="00574BA9" w:rsidP="0017463B">
                                  <w:pPr>
                                    <w:spacing w:after="0" w:line="240" w:lineRule="auto"/>
                                    <w:contextualSpacing/>
                                    <w:jc w:val="center"/>
                                    <w:rPr>
                                      <w:sz w:val="12"/>
                                    </w:rPr>
                                  </w:pPr>
                                  <w:r>
                                    <w:rPr>
                                      <w:sz w:val="12"/>
                                    </w:rPr>
                                    <w:t>DatastoreR</w:t>
                                  </w:r>
                                </w:p>
                                <w:p w14:paraId="208E9712" w14:textId="77777777" w:rsidR="00574BA9" w:rsidRPr="0017463B" w:rsidRDefault="00574BA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574BA9" w:rsidRPr="00D03A8A" w:rsidRDefault="00574BA9" w:rsidP="0017463B">
                                  <w:pPr>
                                    <w:spacing w:after="0" w:line="240" w:lineRule="auto"/>
                                    <w:contextualSpacing/>
                                    <w:jc w:val="center"/>
                                    <w:rPr>
                                      <w:sz w:val="12"/>
                                    </w:rPr>
                                  </w:pPr>
                                  <w:r>
                                    <w:rPr>
                                      <w:sz w:val="12"/>
                                    </w:rPr>
                                    <w:t>Datastore</w:t>
                                  </w:r>
                                </w:p>
                                <w:p w14:paraId="07CA9AE8" w14:textId="77777777" w:rsidR="00574BA9" w:rsidRPr="0017463B" w:rsidRDefault="00574BA9"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574BA9" w:rsidRPr="00D03A8A" w:rsidRDefault="00574BA9" w:rsidP="0017463B">
                                  <w:pPr>
                                    <w:spacing w:after="0" w:line="240" w:lineRule="auto"/>
                                    <w:contextualSpacing/>
                                    <w:jc w:val="center"/>
                                    <w:rPr>
                                      <w:sz w:val="12"/>
                                    </w:rPr>
                                  </w:pPr>
                                  <w:r>
                                    <w:rPr>
                                      <w:sz w:val="12"/>
                                    </w:rPr>
                                    <w:t>NGDS</w:t>
                                  </w:r>
                                </w:p>
                                <w:p w14:paraId="4C7EA085" w14:textId="77777777" w:rsidR="00574BA9" w:rsidRPr="0017463B" w:rsidRDefault="00574BA9"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574BA9" w:rsidRDefault="00574BA9" w:rsidP="0017463B">
                                  <w:pPr>
                                    <w:spacing w:after="0" w:line="240" w:lineRule="auto"/>
                                    <w:contextualSpacing/>
                                    <w:jc w:val="center"/>
                                    <w:rPr>
                                      <w:sz w:val="12"/>
                                    </w:rPr>
                                  </w:pPr>
                                  <w:r>
                                    <w:rPr>
                                      <w:sz w:val="12"/>
                                    </w:rPr>
                                    <w:t>Spatial</w:t>
                                  </w:r>
                                </w:p>
                                <w:p w14:paraId="2022154C" w14:textId="77777777" w:rsidR="00574BA9" w:rsidRPr="0017463B" w:rsidRDefault="00574BA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574BA9" w:rsidRDefault="00574BA9" w:rsidP="0017463B">
                                  <w:pPr>
                                    <w:spacing w:after="0" w:line="240" w:lineRule="auto"/>
                                    <w:contextualSpacing/>
                                    <w:jc w:val="center"/>
                                    <w:rPr>
                                      <w:sz w:val="12"/>
                                    </w:rPr>
                                  </w:pPr>
                                  <w:r>
                                    <w:rPr>
                                      <w:sz w:val="12"/>
                                    </w:rPr>
                                    <w:t>Importlib</w:t>
                                  </w:r>
                                </w:p>
                                <w:p w14:paraId="46D89C32" w14:textId="77777777" w:rsidR="00574BA9" w:rsidRPr="0017463B" w:rsidRDefault="00574BA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574BA9" w:rsidRDefault="00574BA9" w:rsidP="0017463B">
                                  <w:pPr>
                                    <w:spacing w:after="0" w:line="240" w:lineRule="auto"/>
                                    <w:contextualSpacing/>
                                    <w:jc w:val="center"/>
                                    <w:rPr>
                                      <w:sz w:val="12"/>
                                    </w:rPr>
                                  </w:pPr>
                                  <w:r>
                                    <w:rPr>
                                      <w:sz w:val="12"/>
                                    </w:rPr>
                                    <w:t>Apache</w:t>
                                  </w:r>
                                </w:p>
                                <w:p w14:paraId="588A99D6" w14:textId="77777777" w:rsidR="00574BA9" w:rsidRPr="0017463B" w:rsidRDefault="00574BA9"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574BA9" w:rsidRPr="0017463B" w:rsidRDefault="00574BA9"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574BA9" w:rsidRPr="00F8738E" w:rsidRDefault="00574BA9" w:rsidP="00574BA9">
                              <w:pPr>
                                <w:pStyle w:val="Caption"/>
                                <w:jc w:val="center"/>
                                <w:rPr>
                                  <w:noProof/>
                                </w:rPr>
                              </w:pPr>
                              <w:bookmarkStart w:id="203" w:name="_Toc382558280"/>
                              <w:r>
                                <w:t xml:space="preserve">Figure </w:t>
                              </w:r>
                              <w:fldSimple w:instr=" SEQ Figure \* ARABIC ">
                                <w:r w:rsidR="006606ED">
                                  <w:rPr>
                                    <w:noProof/>
                                  </w:rPr>
                                  <w:t>1</w:t>
                                </w:r>
                              </w:fldSimple>
                              <w:r>
                                <w:t>: NGDS Software Stack in Production Mode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574BA9" w:rsidRPr="0017463B" w:rsidRDefault="00574BA9"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574BA9" w:rsidRPr="0017463B" w:rsidRDefault="00574BA9"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574BA9" w:rsidRPr="0017463B" w:rsidRDefault="00574BA9" w:rsidP="0017463B">
                            <w:pPr>
                              <w:spacing w:after="0" w:line="240" w:lineRule="auto"/>
                              <w:contextualSpacing/>
                              <w:jc w:val="center"/>
                              <w:rPr>
                                <w:sz w:val="12"/>
                              </w:rPr>
                            </w:pPr>
                            <w:r w:rsidRPr="0017463B">
                              <w:rPr>
                                <w:sz w:val="12"/>
                              </w:rPr>
                              <w:t xml:space="preserve">Ubuntu </w:t>
                            </w:r>
                          </w:p>
                          <w:p w14:paraId="0D7A4B64" w14:textId="77777777" w:rsidR="00574BA9" w:rsidRPr="0017463B" w:rsidRDefault="00574BA9"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574BA9" w:rsidRPr="0017463B" w:rsidRDefault="00574BA9" w:rsidP="0017463B">
                            <w:pPr>
                              <w:spacing w:after="0" w:line="240" w:lineRule="auto"/>
                              <w:contextualSpacing/>
                              <w:jc w:val="center"/>
                              <w:rPr>
                                <w:sz w:val="12"/>
                              </w:rPr>
                            </w:pPr>
                            <w:r w:rsidRPr="0017463B">
                              <w:rPr>
                                <w:sz w:val="12"/>
                              </w:rPr>
                              <w:t>GDAL</w:t>
                            </w:r>
                          </w:p>
                          <w:p w14:paraId="262EB545" w14:textId="77777777" w:rsidR="00574BA9" w:rsidRPr="0017463B" w:rsidRDefault="00574BA9"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574BA9" w:rsidRPr="0017463B" w:rsidRDefault="00574BA9"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574BA9" w:rsidRPr="0017463B" w:rsidRDefault="00574BA9" w:rsidP="0017463B">
                            <w:pPr>
                              <w:spacing w:after="0" w:line="240" w:lineRule="auto"/>
                              <w:contextualSpacing/>
                              <w:jc w:val="center"/>
                              <w:rPr>
                                <w:sz w:val="12"/>
                              </w:rPr>
                            </w:pPr>
                            <w:r w:rsidRPr="0017463B">
                              <w:rPr>
                                <w:sz w:val="12"/>
                              </w:rPr>
                              <w:t>NGDS</w:t>
                            </w:r>
                          </w:p>
                          <w:p w14:paraId="7572D29B" w14:textId="77777777" w:rsidR="00574BA9" w:rsidRPr="0017463B" w:rsidRDefault="00574BA9" w:rsidP="0017463B">
                            <w:pPr>
                              <w:spacing w:after="0" w:line="240" w:lineRule="auto"/>
                              <w:contextualSpacing/>
                              <w:jc w:val="center"/>
                              <w:rPr>
                                <w:sz w:val="12"/>
                              </w:rPr>
                            </w:pPr>
                            <w:r w:rsidRPr="0017463B">
                              <w:rPr>
                                <w:sz w:val="12"/>
                              </w:rPr>
                              <w:t>Harvester</w:t>
                            </w:r>
                          </w:p>
                          <w:p w14:paraId="51067B12" w14:textId="77777777" w:rsidR="00574BA9" w:rsidRPr="0017463B" w:rsidRDefault="00574BA9"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574BA9" w:rsidRPr="0017463B" w:rsidRDefault="00574BA9" w:rsidP="0017463B">
                            <w:pPr>
                              <w:spacing w:after="0" w:line="240" w:lineRule="auto"/>
                              <w:contextualSpacing/>
                              <w:jc w:val="center"/>
                              <w:rPr>
                                <w:sz w:val="12"/>
                              </w:rPr>
                            </w:pPr>
                            <w:r w:rsidRPr="0017463B">
                              <w:rPr>
                                <w:sz w:val="12"/>
                              </w:rPr>
                              <w:t>Java Development Kit</w:t>
                            </w:r>
                          </w:p>
                          <w:p w14:paraId="2D841A81" w14:textId="77777777" w:rsidR="00574BA9" w:rsidRPr="0017463B" w:rsidRDefault="00574BA9"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574BA9" w:rsidRPr="0017463B" w:rsidRDefault="00574BA9" w:rsidP="0017463B">
                            <w:pPr>
                              <w:spacing w:after="0" w:line="240" w:lineRule="auto"/>
                              <w:contextualSpacing/>
                              <w:jc w:val="center"/>
                              <w:rPr>
                                <w:sz w:val="12"/>
                              </w:rPr>
                            </w:pPr>
                            <w:r w:rsidRPr="0017463B">
                              <w:rPr>
                                <w:sz w:val="12"/>
                              </w:rPr>
                              <w:t xml:space="preserve">Postgres </w:t>
                            </w:r>
                          </w:p>
                          <w:p w14:paraId="397461C1" w14:textId="77777777" w:rsidR="00574BA9" w:rsidRPr="0017463B" w:rsidRDefault="00574BA9"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574BA9" w:rsidRPr="0017463B" w:rsidRDefault="00574BA9" w:rsidP="0017463B">
                            <w:pPr>
                              <w:spacing w:after="0" w:line="240" w:lineRule="auto"/>
                              <w:contextualSpacing/>
                              <w:jc w:val="center"/>
                              <w:rPr>
                                <w:sz w:val="12"/>
                              </w:rPr>
                            </w:pPr>
                            <w:r w:rsidRPr="0017463B">
                              <w:rPr>
                                <w:sz w:val="12"/>
                              </w:rPr>
                              <w:t>Apache Tomcat</w:t>
                            </w:r>
                          </w:p>
                          <w:p w14:paraId="13280F3A" w14:textId="77777777" w:rsidR="00574BA9" w:rsidRPr="0017463B" w:rsidRDefault="00574BA9"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574BA9" w:rsidRPr="0017463B" w:rsidRDefault="00574BA9"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574BA9" w:rsidRPr="0017463B" w:rsidRDefault="00574BA9"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574BA9" w:rsidRPr="0017463B" w:rsidRDefault="00574BA9"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574BA9" w:rsidRPr="0017463B" w:rsidRDefault="00574BA9"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574BA9" w:rsidRPr="0017463B" w:rsidRDefault="00574BA9"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574BA9" w:rsidRDefault="00574BA9" w:rsidP="0017463B">
                            <w:pPr>
                              <w:spacing w:after="0" w:line="240" w:lineRule="auto"/>
                              <w:contextualSpacing/>
                              <w:jc w:val="center"/>
                              <w:rPr>
                                <w:sz w:val="12"/>
                              </w:rPr>
                            </w:pPr>
                            <w:r>
                              <w:rPr>
                                <w:sz w:val="12"/>
                              </w:rPr>
                              <w:t>DatastoreR</w:t>
                            </w:r>
                          </w:p>
                          <w:p w14:paraId="208E9712" w14:textId="77777777" w:rsidR="00574BA9" w:rsidRPr="0017463B" w:rsidRDefault="00574BA9"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574BA9" w:rsidRPr="00D03A8A" w:rsidRDefault="00574BA9" w:rsidP="0017463B">
                            <w:pPr>
                              <w:spacing w:after="0" w:line="240" w:lineRule="auto"/>
                              <w:contextualSpacing/>
                              <w:jc w:val="center"/>
                              <w:rPr>
                                <w:sz w:val="12"/>
                              </w:rPr>
                            </w:pPr>
                            <w:r>
                              <w:rPr>
                                <w:sz w:val="12"/>
                              </w:rPr>
                              <w:t>Datastore</w:t>
                            </w:r>
                          </w:p>
                          <w:p w14:paraId="07CA9AE8" w14:textId="77777777" w:rsidR="00574BA9" w:rsidRPr="0017463B" w:rsidRDefault="00574BA9"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574BA9" w:rsidRPr="00D03A8A" w:rsidRDefault="00574BA9" w:rsidP="0017463B">
                            <w:pPr>
                              <w:spacing w:after="0" w:line="240" w:lineRule="auto"/>
                              <w:contextualSpacing/>
                              <w:jc w:val="center"/>
                              <w:rPr>
                                <w:sz w:val="12"/>
                              </w:rPr>
                            </w:pPr>
                            <w:r>
                              <w:rPr>
                                <w:sz w:val="12"/>
                              </w:rPr>
                              <w:t>NGDS</w:t>
                            </w:r>
                          </w:p>
                          <w:p w14:paraId="4C7EA085" w14:textId="77777777" w:rsidR="00574BA9" w:rsidRPr="0017463B" w:rsidRDefault="00574BA9"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574BA9" w:rsidRDefault="00574BA9" w:rsidP="0017463B">
                            <w:pPr>
                              <w:spacing w:after="0" w:line="240" w:lineRule="auto"/>
                              <w:contextualSpacing/>
                              <w:jc w:val="center"/>
                              <w:rPr>
                                <w:sz w:val="12"/>
                              </w:rPr>
                            </w:pPr>
                            <w:r>
                              <w:rPr>
                                <w:sz w:val="12"/>
                              </w:rPr>
                              <w:t>Spatial</w:t>
                            </w:r>
                          </w:p>
                          <w:p w14:paraId="2022154C" w14:textId="77777777" w:rsidR="00574BA9" w:rsidRPr="0017463B" w:rsidRDefault="00574BA9"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574BA9" w:rsidRDefault="00574BA9" w:rsidP="0017463B">
                            <w:pPr>
                              <w:spacing w:after="0" w:line="240" w:lineRule="auto"/>
                              <w:contextualSpacing/>
                              <w:jc w:val="center"/>
                              <w:rPr>
                                <w:sz w:val="12"/>
                              </w:rPr>
                            </w:pPr>
                            <w:r>
                              <w:rPr>
                                <w:sz w:val="12"/>
                              </w:rPr>
                              <w:t>Importlib</w:t>
                            </w:r>
                          </w:p>
                          <w:p w14:paraId="46D89C32" w14:textId="77777777" w:rsidR="00574BA9" w:rsidRPr="0017463B" w:rsidRDefault="00574BA9"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574BA9" w:rsidRDefault="00574BA9" w:rsidP="0017463B">
                            <w:pPr>
                              <w:spacing w:after="0" w:line="240" w:lineRule="auto"/>
                              <w:contextualSpacing/>
                              <w:jc w:val="center"/>
                              <w:rPr>
                                <w:sz w:val="12"/>
                              </w:rPr>
                            </w:pPr>
                            <w:r>
                              <w:rPr>
                                <w:sz w:val="12"/>
                              </w:rPr>
                              <w:t>Apache</w:t>
                            </w:r>
                          </w:p>
                          <w:p w14:paraId="588A99D6" w14:textId="77777777" w:rsidR="00574BA9" w:rsidRPr="0017463B" w:rsidRDefault="00574BA9"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574BA9" w:rsidRPr="0017463B" w:rsidRDefault="00574BA9"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574BA9" w:rsidRPr="00F8738E" w:rsidRDefault="00574BA9" w:rsidP="00574BA9">
                        <w:pPr>
                          <w:pStyle w:val="Caption"/>
                          <w:jc w:val="center"/>
                          <w:rPr>
                            <w:noProof/>
                          </w:rPr>
                        </w:pPr>
                        <w:bookmarkStart w:id="204" w:name="_Toc382558280"/>
                        <w:r>
                          <w:t xml:space="preserve">Figure </w:t>
                        </w:r>
                        <w:fldSimple w:instr=" SEQ Figure \* ARABIC ">
                          <w:r w:rsidR="006606ED">
                            <w:rPr>
                              <w:noProof/>
                            </w:rPr>
                            <w:t>1</w:t>
                          </w:r>
                        </w:fldSimple>
                        <w:r>
                          <w:t>: NGDS Software Stack in Production Mode</w:t>
                        </w:r>
                        <w:bookmarkEnd w:id="204"/>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205" w:name="_Toc380693532"/>
      <w:bookmarkStart w:id="206" w:name="_Toc380693721"/>
      <w:bookmarkStart w:id="207" w:name="_Toc380696934"/>
      <w:bookmarkStart w:id="208" w:name="_Toc380734604"/>
      <w:bookmarkStart w:id="209" w:name="_Toc380756483"/>
      <w:bookmarkStart w:id="210" w:name="_Toc382489324"/>
      <w:bookmarkStart w:id="211" w:name="_Toc382491049"/>
      <w:bookmarkStart w:id="212" w:name="_Toc382492811"/>
      <w:bookmarkStart w:id="213" w:name="_Toc382923221"/>
      <w:bookmarkStart w:id="214" w:name="_Toc382923336"/>
      <w:bookmarkStart w:id="215" w:name="_Toc382934947"/>
      <w:bookmarkStart w:id="216" w:name="_Toc383599514"/>
      <w:bookmarkStart w:id="217" w:name="_Toc380693722"/>
      <w:bookmarkStart w:id="218" w:name="_Toc380696935"/>
      <w:bookmarkStart w:id="219" w:name="_Toc380734605"/>
      <w:bookmarkStart w:id="220" w:name="_Toc380756484"/>
      <w:bookmarkStart w:id="221" w:name="_Toc382489325"/>
      <w:bookmarkStart w:id="222" w:name="_Toc382491050"/>
      <w:bookmarkStart w:id="223" w:name="_Toc382492812"/>
      <w:bookmarkStart w:id="224" w:name="_Toc382923222"/>
      <w:bookmarkStart w:id="225" w:name="_Toc382923337"/>
      <w:bookmarkStart w:id="226" w:name="_Toc382934948"/>
      <w:bookmarkStart w:id="227" w:name="_Toc383599515"/>
      <w:bookmarkStart w:id="228" w:name="_Toc384030965"/>
      <w:bookmarkStart w:id="229" w:name="_Ref383931551"/>
      <w:bookmarkStart w:id="230" w:name="_Ref383931558"/>
      <w:bookmarkStart w:id="231" w:name="_Ref383931561"/>
      <w:bookmarkStart w:id="232" w:name="_Toc384030966"/>
      <w:bookmarkStart w:id="233" w:name="_Toc38404997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Pr="002D24FD">
        <w:rPr>
          <w:noProof/>
        </w:rPr>
        <w:t>Install</w:t>
      </w:r>
      <w:r w:rsidR="00D83AD1">
        <w:rPr>
          <w:noProof/>
        </w:rPr>
        <w:t xml:space="preserve"> Git</w:t>
      </w:r>
      <w:bookmarkEnd w:id="229"/>
      <w:bookmarkEnd w:id="230"/>
      <w:bookmarkEnd w:id="231"/>
      <w:bookmarkEnd w:id="232"/>
      <w:bookmarkEnd w:id="233"/>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commentRangeStart w:id="234"/>
            <w:r w:rsidRPr="00A90F7B">
              <w:rPr>
                <w:rStyle w:val="Courier"/>
              </w:rPr>
              <w:t>sudo apt-</w:t>
            </w:r>
            <w:r w:rsidR="00F6375E" w:rsidRPr="00A90F7B">
              <w:rPr>
                <w:rStyle w:val="Courier"/>
              </w:rPr>
              <w:t>get install git</w:t>
            </w:r>
            <w:r w:rsidR="00862614" w:rsidRPr="00A90F7B">
              <w:rPr>
                <w:rStyle w:val="Courier"/>
              </w:rPr>
              <w:t xml:space="preserve"> git-core</w:t>
            </w:r>
            <w:commentRangeEnd w:id="234"/>
            <w:r w:rsidR="002413B2">
              <w:rPr>
                <w:rStyle w:val="CommentReference"/>
              </w:rPr>
              <w:commentReference w:id="234"/>
            </w:r>
          </w:p>
        </w:tc>
      </w:tr>
    </w:tbl>
    <w:p w14:paraId="52488EEE" w14:textId="77777777" w:rsidR="00075C76" w:rsidRDefault="00075C76" w:rsidP="00574BA9">
      <w:pPr>
        <w:spacing w:line="240" w:lineRule="auto"/>
      </w:pPr>
    </w:p>
    <w:p w14:paraId="2E4E07E2" w14:textId="058A3CBE" w:rsidR="00433647" w:rsidRPr="00003160" w:rsidRDefault="00672D26" w:rsidP="00672D26">
      <w:r w:rsidRPr="00003160">
        <w:t xml:space="preserve">The </w:t>
      </w:r>
      <w:r>
        <w:t xml:space="preserve">'sudo' command will run the following commands as a super user; you will be asked to enter the password for your </w:t>
      </w:r>
      <w:r w:rsidRPr="00003160">
        <w:rPr>
          <w:b/>
        </w:rPr>
        <w:t>ngds</w:t>
      </w:r>
      <w:r>
        <w:t xml:space="preserve"> login.</w:t>
      </w:r>
    </w:p>
    <w:p w14:paraId="02913BD4" w14:textId="77777777" w:rsidR="00623D11" w:rsidRPr="00A90F7B" w:rsidRDefault="00623D11" w:rsidP="00A90F7B">
      <w:pPr>
        <w:pStyle w:val="Heading2"/>
      </w:pPr>
      <w:bookmarkStart w:id="235" w:name="_Toc379537697"/>
      <w:bookmarkStart w:id="236" w:name="_Toc379537698"/>
      <w:bookmarkStart w:id="237" w:name="_Toc384030967"/>
      <w:bookmarkStart w:id="238" w:name="_Toc384049971"/>
      <w:bookmarkEnd w:id="235"/>
      <w:bookmarkEnd w:id="236"/>
      <w:r w:rsidRPr="00A90F7B">
        <w:t>Obtain the NGDS Software Stack Installation Files</w:t>
      </w:r>
      <w:bookmarkEnd w:id="237"/>
      <w:bookmarkEnd w:id="238"/>
    </w:p>
    <w:p w14:paraId="18B0D583" w14:textId="2DECC684" w:rsidR="00B1462A" w:rsidRDefault="000A10C2" w:rsidP="00A90F7B">
      <w:r>
        <w:t xml:space="preserve">To obtain the installation files for the NGDS Software Stack, </w:t>
      </w:r>
      <w:r w:rsidR="00A106AF">
        <w:t xml:space="preserve">create a </w:t>
      </w:r>
      <w:r w:rsidR="00A106AF" w:rsidRPr="00574BA9">
        <w:rPr>
          <w:b/>
        </w:rPr>
        <w:t>tmp</w:t>
      </w:r>
      <w:r w:rsidR="00A106AF" w:rsidRPr="00574BA9">
        <w:t xml:space="preserve"> directory</w:t>
      </w:r>
      <w:r w:rsidR="004819BD">
        <w:t xml:space="preserve"> in the ~ngds direct</w:t>
      </w:r>
      <w:r w:rsidR="004819BD">
        <w:t>o</w:t>
      </w:r>
      <w:r w:rsidR="004819BD">
        <w:t>ry (the home directory for the ngds user)</w:t>
      </w:r>
      <w:r w:rsidR="00A106AF">
        <w:t xml:space="preserve"> and clone the git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77777777" w:rsidR="000A10C2" w:rsidRPr="00A90F7B" w:rsidRDefault="000A10C2" w:rsidP="000A10C2">
            <w:pPr>
              <w:spacing w:after="0"/>
              <w:rPr>
                <w:rStyle w:val="Courier"/>
              </w:rPr>
            </w:pPr>
            <w:r w:rsidRPr="00A90F7B">
              <w:rPr>
                <w:rStyle w:val="Courier"/>
              </w:rPr>
              <w:t>%  git clone https://github.com/ngds/ckanext-ngds.</w:t>
            </w:r>
            <w:commentRangeStart w:id="239"/>
            <w:r w:rsidRPr="00A90F7B">
              <w:rPr>
                <w:rStyle w:val="Courier"/>
              </w:rPr>
              <w:t>git</w:t>
            </w:r>
            <w:commentRangeEnd w:id="239"/>
            <w:r w:rsidR="004819BD">
              <w:rPr>
                <w:rStyle w:val="CommentReference"/>
              </w:rPr>
              <w:commentReference w:id="239"/>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240" w:name="_Toc379537700"/>
      <w:bookmarkStart w:id="241" w:name="_Toc384030968"/>
      <w:bookmarkStart w:id="242" w:name="_Toc384049972"/>
      <w:bookmarkEnd w:id="240"/>
      <w:r>
        <w:rPr>
          <w:noProof/>
        </w:rPr>
        <w:t>Set Installation Parameters</w:t>
      </w:r>
      <w:bookmarkEnd w:id="241"/>
      <w:bookmarkEnd w:id="242"/>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lastRenderedPageBreak/>
              <w:t>%  cd ckanext-ngds/installation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r w:rsidR="00807A71" w:rsidRPr="00C75E47">
        <w:t>publisherpublisher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r w:rsidR="002664E2">
        <w:t>. This can be left to the default value (</w:t>
      </w:r>
      <w:r w:rsidR="002664E2" w:rsidRPr="00A90F7B">
        <w:t>http://127.0.0.1</w:t>
      </w:r>
      <w:r w:rsidR="002664E2">
        <w:t>), which is the IP for 'localhost', i.e. a local address for the machine on which the install is being done.</w:t>
      </w:r>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Pr="005E68DF" w:rsidRDefault="00BB7D80" w:rsidP="00D022B5">
      <w:pPr>
        <w:pStyle w:val="ListBullet"/>
        <w:spacing w:after="120"/>
      </w:pPr>
      <w:r w:rsidRPr="00A90F7B">
        <w:t>"geoserver://{username</w:t>
      </w:r>
      <w:r w:rsidR="005974AA" w:rsidRPr="00A90F7B">
        <w:t>}:{pa</w:t>
      </w:r>
      <w:r w:rsidR="005974AA">
        <w:t>ssword}@{geoserver_rest</w:t>
      </w:r>
      <w:r>
        <w:t>_url}"</w:t>
      </w:r>
    </w:p>
    <w:p w14:paraId="7E4B2695" w14:textId="4EAB6342" w:rsidR="009F1069" w:rsidRDefault="002E6184" w:rsidP="00A90F7B">
      <w:r>
        <w:t xml:space="preserve">The </w:t>
      </w:r>
      <w:r w:rsidR="005C08E9" w:rsidRPr="005C08E9">
        <w:rPr>
          <w:b/>
        </w:rPr>
        <w:t>site_url</w:t>
      </w:r>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w:t>
      </w:r>
      <w:r w:rsidR="009F1069" w:rsidRPr="00415183">
        <w:t>n</w:t>
      </w:r>
      <w:r w:rsidR="009F1069" w:rsidRPr="00415183">
        <w:t>figured</w:t>
      </w:r>
      <w:r w:rsidR="00510787">
        <w:t xml:space="preserve"> in this file</w:t>
      </w:r>
      <w:r w:rsidR="009F1069" w:rsidRPr="00415183">
        <w:t xml:space="preserve"> as well. Do not change anything beyond line 95</w:t>
      </w:r>
      <w:r w:rsidR="009937DA">
        <w:t xml:space="preserve">, which reads, </w:t>
      </w:r>
      <w:r w:rsidR="009F1069" w:rsidRPr="008417D5">
        <w:t>“DO NOT CHANGE ANYTHING BELOW THIS POINT”.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243" w:name="_Toc384030969"/>
      <w:bookmarkStart w:id="244" w:name="_Toc384049973"/>
      <w:r>
        <w:rPr>
          <w:noProof/>
        </w:rPr>
        <w:t>Run the Installation Script</w:t>
      </w:r>
      <w:bookmarkEnd w:id="243"/>
      <w:bookmarkEnd w:id="244"/>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5108540" w:rsidR="00CC5A1D" w:rsidRPr="00A90F7B" w:rsidRDefault="00CC5A1D" w:rsidP="00D022B5">
            <w:pPr>
              <w:spacing w:after="0"/>
              <w:rPr>
                <w:rStyle w:val="Courier"/>
              </w:rPr>
            </w:pPr>
            <w:r w:rsidRPr="00A90F7B">
              <w:rPr>
                <w:rStyle w:val="Courier"/>
              </w:rPr>
              <w:t>%  sudo ./install</w:t>
            </w:r>
            <w:r w:rsidR="00975D00">
              <w:rPr>
                <w:rStyle w:val="Courier"/>
              </w:rPr>
              <w:t>-</w:t>
            </w:r>
            <w:r w:rsidRPr="00A90F7B">
              <w:rPr>
                <w:rStyle w:val="Courier"/>
              </w:rPr>
              <w:t>ngds.sh</w:t>
            </w:r>
          </w:p>
        </w:tc>
      </w:tr>
    </w:tbl>
    <w:p w14:paraId="5E13A88D" w14:textId="77777777" w:rsidR="009F1069" w:rsidRDefault="009F1069" w:rsidP="00A90F7B"/>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 xml:space="preserve">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w:t>
      </w:r>
      <w:r>
        <w:lastRenderedPageBreak/>
        <w:t>to continue. If no such messages appear, t</w:t>
      </w:r>
      <w:r w:rsidR="00B72B89">
        <w:t>h</w:t>
      </w:r>
      <w:r w:rsidR="00414541">
        <w:t>e</w:t>
      </w:r>
      <w:r>
        <w:t>t</w:t>
      </w:r>
      <w:r w:rsidR="00B72B89">
        <w:t xml:space="preserve"> NGDS Software Stack</w:t>
      </w:r>
      <w:r w:rsidR="00414541">
        <w:t xml:space="preserve"> has been installed</w:t>
      </w:r>
      <w:r w:rsidR="00286DBF">
        <w:t>; follow the add</w:t>
      </w:r>
      <w:r w:rsidR="00286DBF">
        <w:t>i</w:t>
      </w:r>
      <w:r w:rsidR="00286DBF">
        <w:t>tional steps below to complete configuration of your new node.</w:t>
      </w:r>
    </w:p>
    <w:p w14:paraId="21B89F3B" w14:textId="77777777" w:rsidR="00DF4A7F" w:rsidRPr="006A47B1" w:rsidRDefault="00DF4A7F" w:rsidP="00A90F7B">
      <w:pPr>
        <w:pStyle w:val="Heading2"/>
        <w:rPr>
          <w:noProof/>
        </w:rPr>
      </w:pPr>
      <w:bookmarkStart w:id="245" w:name="_Toc384030970"/>
      <w:bookmarkStart w:id="246" w:name="_Toc384030971"/>
      <w:bookmarkStart w:id="247" w:name="_Toc384049974"/>
      <w:bookmarkStart w:id="248" w:name="_Toc377463039"/>
      <w:bookmarkEnd w:id="245"/>
      <w:r>
        <w:rPr>
          <w:noProof/>
        </w:rPr>
        <w:t>Final Steps</w:t>
      </w:r>
      <w:bookmarkEnd w:id="246"/>
      <w:bookmarkEnd w:id="247"/>
    </w:p>
    <w:p w14:paraId="6723C107" w14:textId="5AFC135D" w:rsidR="00433647" w:rsidRPr="00FB6A10" w:rsidRDefault="00433647" w:rsidP="00075829">
      <w:bookmarkStart w:id="249" w:name="_Toc380693542"/>
      <w:bookmarkStart w:id="250" w:name="_Toc380693730"/>
      <w:bookmarkStart w:id="251" w:name="_Toc380696943"/>
      <w:bookmarkStart w:id="252" w:name="_Toc380734613"/>
      <w:bookmarkStart w:id="253" w:name="_Toc380756492"/>
      <w:bookmarkStart w:id="254" w:name="_Toc382489332"/>
      <w:bookmarkStart w:id="255" w:name="_Toc382491057"/>
      <w:bookmarkStart w:id="256" w:name="_Toc382492819"/>
      <w:bookmarkStart w:id="257" w:name="_Toc382923228"/>
      <w:bookmarkStart w:id="258" w:name="_Toc382923343"/>
      <w:bookmarkStart w:id="259" w:name="_Toc382934954"/>
      <w:bookmarkStart w:id="260" w:name="_Toc383599521"/>
      <w:bookmarkStart w:id="261" w:name="_Toc380693543"/>
      <w:bookmarkStart w:id="262" w:name="_Toc380693731"/>
      <w:bookmarkStart w:id="263" w:name="_Toc380696944"/>
      <w:bookmarkStart w:id="264" w:name="_Toc380734614"/>
      <w:bookmarkStart w:id="265" w:name="_Toc380756493"/>
      <w:bookmarkStart w:id="266" w:name="_Toc382489333"/>
      <w:bookmarkStart w:id="267" w:name="_Toc382491058"/>
      <w:bookmarkStart w:id="268" w:name="_Toc382492820"/>
      <w:bookmarkStart w:id="269" w:name="_Toc382923229"/>
      <w:bookmarkStart w:id="270" w:name="_Toc382923344"/>
      <w:bookmarkStart w:id="271" w:name="_Toc382934955"/>
      <w:bookmarkStart w:id="272" w:name="_Toc383599522"/>
      <w:bookmarkStart w:id="273" w:name="_Toc380693544"/>
      <w:bookmarkStart w:id="274" w:name="_Toc380693732"/>
      <w:bookmarkStart w:id="275" w:name="_Toc380696945"/>
      <w:bookmarkStart w:id="276" w:name="_Toc380734615"/>
      <w:bookmarkStart w:id="277" w:name="_Toc380756494"/>
      <w:bookmarkStart w:id="278" w:name="_Toc382489334"/>
      <w:bookmarkStart w:id="279" w:name="_Toc382491059"/>
      <w:bookmarkStart w:id="280" w:name="_Toc382492821"/>
      <w:bookmarkStart w:id="281" w:name="_Toc382923230"/>
      <w:bookmarkStart w:id="282" w:name="_Toc382923345"/>
      <w:bookmarkStart w:id="283" w:name="_Toc382934956"/>
      <w:bookmarkStart w:id="284" w:name="_Toc383599523"/>
      <w:bookmarkStart w:id="285" w:name="_Toc380693545"/>
      <w:bookmarkStart w:id="286" w:name="_Toc380693733"/>
      <w:bookmarkStart w:id="287" w:name="_Toc380696946"/>
      <w:bookmarkStart w:id="288" w:name="_Toc380734616"/>
      <w:bookmarkStart w:id="289" w:name="_Toc380756495"/>
      <w:bookmarkStart w:id="290" w:name="_Toc382489335"/>
      <w:bookmarkStart w:id="291" w:name="_Toc382491060"/>
      <w:bookmarkStart w:id="292" w:name="_Toc382492822"/>
      <w:bookmarkStart w:id="293" w:name="_Toc382923231"/>
      <w:bookmarkStart w:id="294" w:name="_Toc382923346"/>
      <w:bookmarkStart w:id="295" w:name="_Toc382934957"/>
      <w:bookmarkStart w:id="296" w:name="_Toc383599524"/>
      <w:bookmarkStart w:id="297" w:name="_Toc380693546"/>
      <w:bookmarkStart w:id="298" w:name="_Toc380693734"/>
      <w:bookmarkStart w:id="299" w:name="_Toc380696947"/>
      <w:bookmarkStart w:id="300" w:name="_Toc380734617"/>
      <w:bookmarkStart w:id="301" w:name="_Toc380756496"/>
      <w:bookmarkStart w:id="302" w:name="_Toc382489336"/>
      <w:bookmarkStart w:id="303" w:name="_Toc382491061"/>
      <w:bookmarkStart w:id="304" w:name="_Toc382492823"/>
      <w:bookmarkStart w:id="305" w:name="_Toc382923232"/>
      <w:bookmarkStart w:id="306" w:name="_Toc382923347"/>
      <w:bookmarkStart w:id="307" w:name="_Toc382934958"/>
      <w:bookmarkStart w:id="308" w:name="_Toc383599525"/>
      <w:bookmarkStart w:id="309" w:name="_Toc380693547"/>
      <w:bookmarkStart w:id="310" w:name="_Toc380693735"/>
      <w:bookmarkStart w:id="311" w:name="_Toc380696948"/>
      <w:bookmarkStart w:id="312" w:name="_Toc380734618"/>
      <w:bookmarkStart w:id="313" w:name="_Toc380756497"/>
      <w:bookmarkStart w:id="314" w:name="_Toc382489337"/>
      <w:bookmarkStart w:id="315" w:name="_Toc382491062"/>
      <w:bookmarkStart w:id="316" w:name="_Toc382492824"/>
      <w:bookmarkStart w:id="317" w:name="_Toc382923233"/>
      <w:bookmarkStart w:id="318" w:name="_Toc382923348"/>
      <w:bookmarkStart w:id="319" w:name="_Toc382934959"/>
      <w:bookmarkStart w:id="320" w:name="_Toc383599526"/>
      <w:bookmarkStart w:id="321" w:name="_Toc380693548"/>
      <w:bookmarkStart w:id="322" w:name="_Toc380693736"/>
      <w:bookmarkStart w:id="323" w:name="_Toc380696949"/>
      <w:bookmarkStart w:id="324" w:name="_Toc380734619"/>
      <w:bookmarkStart w:id="325" w:name="_Toc380756498"/>
      <w:bookmarkStart w:id="326" w:name="_Toc382489338"/>
      <w:bookmarkStart w:id="327" w:name="_Toc382491063"/>
      <w:bookmarkStart w:id="328" w:name="_Toc382492825"/>
      <w:bookmarkStart w:id="329" w:name="_Toc382923234"/>
      <w:bookmarkStart w:id="330" w:name="_Toc382923349"/>
      <w:bookmarkStart w:id="331" w:name="_Toc382934960"/>
      <w:bookmarkStart w:id="332" w:name="_Toc383599527"/>
      <w:bookmarkStart w:id="333" w:name="_Toc380734620"/>
      <w:bookmarkStart w:id="334" w:name="_Toc380756499"/>
      <w:bookmarkStart w:id="335" w:name="_Toc382489339"/>
      <w:bookmarkStart w:id="336" w:name="_Toc382491064"/>
      <w:bookmarkStart w:id="337" w:name="_Toc382492826"/>
      <w:bookmarkStart w:id="338" w:name="_Toc382923235"/>
      <w:bookmarkStart w:id="339" w:name="_Toc382923350"/>
      <w:bookmarkStart w:id="340" w:name="_Toc382934961"/>
      <w:bookmarkStart w:id="341" w:name="_Toc383599528"/>
      <w:bookmarkStart w:id="342" w:name="_Toc382489340"/>
      <w:bookmarkStart w:id="343" w:name="_Toc382491065"/>
      <w:bookmarkStart w:id="344" w:name="_Toc382492827"/>
      <w:bookmarkStart w:id="345" w:name="_Toc382923236"/>
      <w:bookmarkStart w:id="346" w:name="_Toc382923351"/>
      <w:bookmarkStart w:id="347" w:name="_Toc382934962"/>
      <w:bookmarkStart w:id="348" w:name="_Toc383599529"/>
      <w:bookmarkStart w:id="349" w:name="_Toc382489341"/>
      <w:bookmarkStart w:id="350" w:name="_Toc382491066"/>
      <w:bookmarkStart w:id="351" w:name="_Toc382492828"/>
      <w:bookmarkStart w:id="352" w:name="_Toc382923237"/>
      <w:bookmarkStart w:id="353" w:name="_Toc382923352"/>
      <w:bookmarkStart w:id="354" w:name="_Toc382934963"/>
      <w:bookmarkStart w:id="355" w:name="_Toc383599530"/>
      <w:bookmarkStart w:id="356" w:name="_Toc382489342"/>
      <w:bookmarkStart w:id="357" w:name="_Toc382491067"/>
      <w:bookmarkStart w:id="358" w:name="_Toc382492829"/>
      <w:bookmarkStart w:id="359" w:name="_Toc382923238"/>
      <w:bookmarkStart w:id="360" w:name="_Toc382923353"/>
      <w:bookmarkStart w:id="361" w:name="_Toc382934964"/>
      <w:bookmarkStart w:id="362" w:name="_Toc383599531"/>
      <w:bookmarkStart w:id="363" w:name="_Toc382489343"/>
      <w:bookmarkStart w:id="364" w:name="_Toc382491068"/>
      <w:bookmarkStart w:id="365" w:name="_Toc382492830"/>
      <w:bookmarkStart w:id="366" w:name="_Toc382923239"/>
      <w:bookmarkStart w:id="367" w:name="_Toc382923354"/>
      <w:bookmarkStart w:id="368" w:name="_Toc382934965"/>
      <w:bookmarkStart w:id="369" w:name="_Toc383599532"/>
      <w:bookmarkStart w:id="370" w:name="_Toc382489344"/>
      <w:bookmarkStart w:id="371" w:name="_Toc382491069"/>
      <w:bookmarkStart w:id="372" w:name="_Toc382492831"/>
      <w:bookmarkStart w:id="373" w:name="_Toc382923240"/>
      <w:bookmarkStart w:id="374" w:name="_Toc382923355"/>
      <w:bookmarkStart w:id="375" w:name="_Toc382934966"/>
      <w:bookmarkStart w:id="376" w:name="_Toc383599533"/>
      <w:bookmarkStart w:id="377" w:name="_Toc382489345"/>
      <w:bookmarkStart w:id="378" w:name="_Toc382491070"/>
      <w:bookmarkStart w:id="379" w:name="_Toc382492832"/>
      <w:bookmarkStart w:id="380" w:name="_Toc382923241"/>
      <w:bookmarkStart w:id="381" w:name="_Toc382923356"/>
      <w:bookmarkStart w:id="382" w:name="_Toc382934967"/>
      <w:bookmarkStart w:id="383" w:name="_Toc383599534"/>
      <w:bookmarkStart w:id="384" w:name="_Toc382489346"/>
      <w:bookmarkStart w:id="385" w:name="_Toc382491071"/>
      <w:bookmarkStart w:id="386" w:name="_Toc382492833"/>
      <w:bookmarkStart w:id="387" w:name="_Toc382923242"/>
      <w:bookmarkStart w:id="388" w:name="_Toc382923357"/>
      <w:bookmarkStart w:id="389" w:name="_Toc382934968"/>
      <w:bookmarkStart w:id="390" w:name="_Toc383599535"/>
      <w:bookmarkStart w:id="391" w:name="_Toc382489347"/>
      <w:bookmarkStart w:id="392" w:name="_Toc382491072"/>
      <w:bookmarkStart w:id="393" w:name="_Toc382492834"/>
      <w:bookmarkStart w:id="394" w:name="_Toc382923243"/>
      <w:bookmarkStart w:id="395" w:name="_Toc382923358"/>
      <w:bookmarkStart w:id="396" w:name="_Toc382934969"/>
      <w:bookmarkStart w:id="397" w:name="_Toc383599536"/>
      <w:bookmarkStart w:id="398" w:name="_Toc380734630"/>
      <w:bookmarkStart w:id="399" w:name="_Toc380756509"/>
      <w:bookmarkStart w:id="400" w:name="_Toc382489349"/>
      <w:bookmarkStart w:id="401" w:name="_Toc382491074"/>
      <w:bookmarkStart w:id="402" w:name="_Toc382492836"/>
      <w:bookmarkStart w:id="403" w:name="_Toc382923244"/>
      <w:bookmarkStart w:id="404" w:name="_Toc382923359"/>
      <w:bookmarkStart w:id="405" w:name="_Toc382934970"/>
      <w:bookmarkStart w:id="406" w:name="_Toc383599537"/>
      <w:bookmarkStart w:id="407" w:name="_Toc380734631"/>
      <w:bookmarkStart w:id="408" w:name="_Toc380756510"/>
      <w:bookmarkStart w:id="409" w:name="_Toc382489350"/>
      <w:bookmarkStart w:id="410" w:name="_Toc382491075"/>
      <w:bookmarkStart w:id="411" w:name="_Toc382492837"/>
      <w:bookmarkStart w:id="412" w:name="_Toc382923245"/>
      <w:bookmarkStart w:id="413" w:name="_Toc382923360"/>
      <w:bookmarkStart w:id="414" w:name="_Toc382934971"/>
      <w:bookmarkStart w:id="415" w:name="_Toc383599538"/>
      <w:bookmarkStart w:id="416" w:name="_Toc380734632"/>
      <w:bookmarkStart w:id="417" w:name="_Toc380756511"/>
      <w:bookmarkStart w:id="418" w:name="_Toc382489351"/>
      <w:bookmarkStart w:id="419" w:name="_Toc382491076"/>
      <w:bookmarkStart w:id="420" w:name="_Toc382492838"/>
      <w:bookmarkStart w:id="421" w:name="_Toc382923246"/>
      <w:bookmarkStart w:id="422" w:name="_Toc382923361"/>
      <w:bookmarkStart w:id="423" w:name="_Toc382934972"/>
      <w:bookmarkStart w:id="424" w:name="_Toc383599539"/>
      <w:bookmarkStart w:id="425" w:name="_Toc380734633"/>
      <w:bookmarkStart w:id="426" w:name="_Toc380756512"/>
      <w:bookmarkStart w:id="427" w:name="_Toc382489352"/>
      <w:bookmarkStart w:id="428" w:name="_Toc382491077"/>
      <w:bookmarkStart w:id="429" w:name="_Toc382492839"/>
      <w:bookmarkStart w:id="430" w:name="_Toc382923247"/>
      <w:bookmarkStart w:id="431" w:name="_Toc382923362"/>
      <w:bookmarkStart w:id="432" w:name="_Toc382934973"/>
      <w:bookmarkStart w:id="433" w:name="_Toc383599540"/>
      <w:bookmarkStart w:id="434" w:name="_Toc380734634"/>
      <w:bookmarkStart w:id="435" w:name="_Toc380756513"/>
      <w:bookmarkStart w:id="436" w:name="_Toc382489353"/>
      <w:bookmarkStart w:id="437" w:name="_Toc382491078"/>
      <w:bookmarkStart w:id="438" w:name="_Toc382492840"/>
      <w:bookmarkStart w:id="439" w:name="_Toc382923248"/>
      <w:bookmarkStart w:id="440" w:name="_Toc382923363"/>
      <w:bookmarkStart w:id="441" w:name="_Toc382934974"/>
      <w:bookmarkStart w:id="442" w:name="_Toc383599541"/>
      <w:bookmarkStart w:id="443" w:name="_Toc380734635"/>
      <w:bookmarkStart w:id="444" w:name="_Toc380756514"/>
      <w:bookmarkStart w:id="445" w:name="_Toc382489354"/>
      <w:bookmarkStart w:id="446" w:name="_Toc382491079"/>
      <w:bookmarkStart w:id="447" w:name="_Toc382492841"/>
      <w:bookmarkStart w:id="448" w:name="_Toc382923249"/>
      <w:bookmarkStart w:id="449" w:name="_Toc382923364"/>
      <w:bookmarkStart w:id="450" w:name="_Toc382934975"/>
      <w:bookmarkStart w:id="451" w:name="_Toc383599542"/>
      <w:bookmarkStart w:id="452" w:name="_Toc380734636"/>
      <w:bookmarkStart w:id="453" w:name="_Toc380756515"/>
      <w:bookmarkStart w:id="454" w:name="_Toc382489355"/>
      <w:bookmarkStart w:id="455" w:name="_Toc382491080"/>
      <w:bookmarkStart w:id="456" w:name="_Toc382492842"/>
      <w:bookmarkStart w:id="457" w:name="_Toc382923250"/>
      <w:bookmarkStart w:id="458" w:name="_Toc382923365"/>
      <w:bookmarkStart w:id="459" w:name="_Toc382934976"/>
      <w:bookmarkStart w:id="460" w:name="_Toc383599543"/>
      <w:bookmarkStart w:id="461" w:name="_Toc380734637"/>
      <w:bookmarkStart w:id="462" w:name="_Toc380756516"/>
      <w:bookmarkStart w:id="463" w:name="_Toc382489356"/>
      <w:bookmarkStart w:id="464" w:name="_Toc382491081"/>
      <w:bookmarkStart w:id="465" w:name="_Toc382492843"/>
      <w:bookmarkStart w:id="466" w:name="_Toc382923251"/>
      <w:bookmarkStart w:id="467" w:name="_Toc382923366"/>
      <w:bookmarkStart w:id="468" w:name="_Toc382934977"/>
      <w:bookmarkStart w:id="469" w:name="_Toc383599544"/>
      <w:bookmarkStart w:id="470" w:name="_Toc380734638"/>
      <w:bookmarkStart w:id="471" w:name="_Toc380756517"/>
      <w:bookmarkStart w:id="472" w:name="_Toc382489357"/>
      <w:bookmarkStart w:id="473" w:name="_Toc382491082"/>
      <w:bookmarkStart w:id="474" w:name="_Toc382492844"/>
      <w:bookmarkStart w:id="475" w:name="_Toc382923252"/>
      <w:bookmarkStart w:id="476" w:name="_Toc382923367"/>
      <w:bookmarkStart w:id="477" w:name="_Toc382934978"/>
      <w:bookmarkStart w:id="478" w:name="_Toc383599545"/>
      <w:bookmarkStart w:id="479" w:name="_Toc380734639"/>
      <w:bookmarkStart w:id="480" w:name="_Toc380756518"/>
      <w:bookmarkStart w:id="481" w:name="_Toc382489358"/>
      <w:bookmarkStart w:id="482" w:name="_Toc382491083"/>
      <w:bookmarkStart w:id="483" w:name="_Toc382492845"/>
      <w:bookmarkStart w:id="484" w:name="_Toc382923253"/>
      <w:bookmarkStart w:id="485" w:name="_Toc382923368"/>
      <w:bookmarkStart w:id="486" w:name="_Toc382934979"/>
      <w:bookmarkStart w:id="487" w:name="_Toc383599546"/>
      <w:bookmarkStart w:id="488" w:name="_Toc380734640"/>
      <w:bookmarkStart w:id="489" w:name="_Toc380756519"/>
      <w:bookmarkStart w:id="490" w:name="_Toc382489359"/>
      <w:bookmarkStart w:id="491" w:name="_Toc382491084"/>
      <w:bookmarkStart w:id="492" w:name="_Toc382492846"/>
      <w:bookmarkStart w:id="493" w:name="_Toc382923254"/>
      <w:bookmarkStart w:id="494" w:name="_Toc382923369"/>
      <w:bookmarkStart w:id="495" w:name="_Toc382934980"/>
      <w:bookmarkStart w:id="496" w:name="_Toc383599547"/>
      <w:bookmarkStart w:id="497" w:name="_Toc380734641"/>
      <w:bookmarkStart w:id="498" w:name="_Toc380756520"/>
      <w:bookmarkStart w:id="499" w:name="_Toc382489360"/>
      <w:bookmarkStart w:id="500" w:name="_Toc382491085"/>
      <w:bookmarkStart w:id="501" w:name="_Toc382492847"/>
      <w:bookmarkStart w:id="502" w:name="_Toc382923255"/>
      <w:bookmarkStart w:id="503" w:name="_Toc382923370"/>
      <w:bookmarkStart w:id="504" w:name="_Toc382934981"/>
      <w:bookmarkStart w:id="505" w:name="_Toc383599548"/>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4" w:history="1">
        <w:r w:rsidR="00286DBF" w:rsidRPr="002413B2">
          <w:rPr>
            <w:rStyle w:val="Hyperlink"/>
          </w:rPr>
          <w:t>http://127.0.0.1/</w:t>
        </w:r>
      </w:hyperlink>
      <w:r w:rsidR="00286DBF">
        <w:t xml:space="preserve"> </w:t>
      </w:r>
    </w:p>
    <w:p w14:paraId="61B109AD" w14:textId="6B0DBD77" w:rsidR="00433647" w:rsidRPr="00962782" w:rsidRDefault="000A6E4E" w:rsidP="00075829">
      <w:r>
        <w:t>N</w:t>
      </w:r>
      <w:r w:rsidR="00433647" w:rsidRPr="005E68DF">
        <w:t>avigate</w:t>
      </w:r>
      <w:r>
        <w:t>N</w:t>
      </w:r>
      <w:r w:rsidR="00433647" w:rsidRPr="005E68DF">
        <w:t xml:space="preserve"> to the above address</w:t>
      </w:r>
      <w:r>
        <w:t xml:space="preserve"> and finish the installationinstallation</w:t>
      </w:r>
      <w:r w:rsidR="00433647" w:rsidRPr="005E68DF">
        <w:t>:</w:t>
      </w:r>
    </w:p>
    <w:p w14:paraId="38AB277F" w14:textId="77777777" w:rsidR="00384170" w:rsidRPr="00C75E47" w:rsidRDefault="00384170" w:rsidP="00003160">
      <w:pPr>
        <w:pStyle w:val="NoSpacing"/>
        <w:numPr>
          <w:ilvl w:val="0"/>
          <w:numId w:val="65"/>
        </w:numPr>
      </w:pPr>
      <w:bookmarkStart w:id="506" w:name="_Toc380734642"/>
      <w:bookmarkStart w:id="507" w:name="_Toc380756521"/>
      <w:bookmarkStart w:id="508" w:name="_Toc382489361"/>
      <w:bookmarkStart w:id="509" w:name="_Toc382491086"/>
      <w:bookmarkStart w:id="510" w:name="_Toc382492848"/>
      <w:bookmarkStart w:id="511" w:name="_Toc382923256"/>
      <w:bookmarkStart w:id="512" w:name="_Toc382923371"/>
      <w:bookmarkStart w:id="513" w:name="_Toc382934982"/>
      <w:bookmarkStart w:id="514" w:name="_Toc383599549"/>
      <w:bookmarkStart w:id="515" w:name="_Toc382923372"/>
      <w:bookmarkStart w:id="516" w:name="_Toc382934983"/>
      <w:bookmarkStart w:id="517" w:name="_Toc383599550"/>
      <w:bookmarkStart w:id="518" w:name="_Toc382923373"/>
      <w:bookmarkStart w:id="519" w:name="_Toc382934984"/>
      <w:bookmarkStart w:id="520" w:name="_Toc383599551"/>
      <w:bookmarkStart w:id="521" w:name="_Toc382923374"/>
      <w:bookmarkStart w:id="522" w:name="_Toc382934985"/>
      <w:bookmarkStart w:id="523" w:name="_Toc383599552"/>
      <w:bookmarkStart w:id="524" w:name="_Toc382923375"/>
      <w:bookmarkStart w:id="525" w:name="_Toc382934986"/>
      <w:bookmarkStart w:id="526" w:name="_Toc383599553"/>
      <w:bookmarkStart w:id="527" w:name="_Toc382923376"/>
      <w:bookmarkStart w:id="528" w:name="_Toc382934987"/>
      <w:bookmarkStart w:id="529" w:name="_Toc383599554"/>
      <w:bookmarkStart w:id="530" w:name="_Toc382923377"/>
      <w:bookmarkStart w:id="531" w:name="_Toc382934988"/>
      <w:bookmarkStart w:id="532" w:name="_Toc383599555"/>
      <w:bookmarkStart w:id="533" w:name="_Toc382923378"/>
      <w:bookmarkStart w:id="534" w:name="_Toc382934989"/>
      <w:bookmarkStart w:id="535" w:name="_Toc383599556"/>
      <w:bookmarkStart w:id="536" w:name="_Toc382923379"/>
      <w:bookmarkStart w:id="537" w:name="_Toc382934990"/>
      <w:bookmarkStart w:id="538" w:name="_Toc383599557"/>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608AAB7B" w:rsidR="003E07B0" w:rsidRPr="00003160" w:rsidRDefault="00384170" w:rsidP="00003160">
      <w:pPr>
        <w:pStyle w:val="NoSpacing"/>
        <w:numPr>
          <w:ilvl w:val="0"/>
          <w:numId w:val="65"/>
        </w:numPr>
        <w:rPr>
          <w:rStyle w:val="Hyperlink"/>
        </w:rPr>
      </w:pPr>
      <w:bookmarkStart w:id="539" w:name="_Toc380734655"/>
      <w:bookmarkStart w:id="540" w:name="_Toc380756534"/>
      <w:bookmarkStart w:id="541" w:name="_Toc382489372"/>
      <w:bookmarkStart w:id="542" w:name="_Toc382491097"/>
      <w:bookmarkStart w:id="543" w:name="_Toc382492859"/>
      <w:bookmarkStart w:id="544" w:name="_Toc382923267"/>
      <w:bookmarkStart w:id="545" w:name="_Toc382923381"/>
      <w:bookmarkStart w:id="546" w:name="_Toc382934992"/>
      <w:bookmarkStart w:id="547" w:name="_Toc383599559"/>
      <w:bookmarkStart w:id="548" w:name="_Toc382492860"/>
      <w:bookmarkStart w:id="549" w:name="_Toc382923268"/>
      <w:bookmarkStart w:id="550" w:name="_Toc382923382"/>
      <w:bookmarkStart w:id="551" w:name="_Toc382934993"/>
      <w:bookmarkStart w:id="552" w:name="_Toc383599560"/>
      <w:bookmarkStart w:id="553" w:name="_Toc382923383"/>
      <w:bookmarkStart w:id="554" w:name="_Toc382934994"/>
      <w:bookmarkStart w:id="555" w:name="_Toc383599561"/>
      <w:bookmarkStart w:id="556" w:name="_Toc382923384"/>
      <w:bookmarkStart w:id="557" w:name="_Toc382934995"/>
      <w:bookmarkStart w:id="558" w:name="_Toc383599562"/>
      <w:bookmarkStart w:id="559" w:name="_Toc382923385"/>
      <w:bookmarkStart w:id="560" w:name="_Toc382934996"/>
      <w:bookmarkStart w:id="561" w:name="_Toc383599563"/>
      <w:bookmarkStart w:id="562" w:name="_Toc382923386"/>
      <w:bookmarkStart w:id="563" w:name="_Toc382934997"/>
      <w:bookmarkStart w:id="564" w:name="_Toc383599564"/>
      <w:bookmarkStart w:id="565" w:name="_Toc382923387"/>
      <w:bookmarkStart w:id="566" w:name="_Toc382934998"/>
      <w:bookmarkStart w:id="567" w:name="_Toc383599565"/>
      <w:bookmarkStart w:id="568" w:name="_Toc382923388"/>
      <w:bookmarkStart w:id="569" w:name="_Toc382934999"/>
      <w:bookmarkStart w:id="570" w:name="_Toc383599566"/>
      <w:bookmarkStart w:id="571" w:name="_Toc382923389"/>
      <w:bookmarkStart w:id="572" w:name="_Toc382935000"/>
      <w:bookmarkStart w:id="573" w:name="_Toc383599567"/>
      <w:bookmarkStart w:id="574" w:name="_Toc382923390"/>
      <w:bookmarkStart w:id="575" w:name="_Toc382935001"/>
      <w:bookmarkStart w:id="576" w:name="_Toc383599568"/>
      <w:bookmarkStart w:id="577" w:name="_Toc382923391"/>
      <w:bookmarkStart w:id="578" w:name="_Toc382935002"/>
      <w:bookmarkStart w:id="579" w:name="_Toc383599569"/>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r w:rsidRPr="00A90F7B">
        <w:t xml:space="preserve">Navigate to </w:t>
      </w:r>
      <w:hyperlink r:id="rId25"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p>
    <w:p w14:paraId="1E777DF4" w14:textId="66EC6995" w:rsidR="00F139D5" w:rsidRPr="00003160" w:rsidRDefault="00EF01E1" w:rsidP="002413B2">
      <w:pPr>
        <w:pStyle w:val="ListBullet"/>
        <w:rPr>
          <w:rStyle w:val="Hyperlink"/>
        </w:rPr>
      </w:pPr>
      <w:hyperlink r:id="rId26"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7">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580" w:name="_Toc384030972"/>
      <w:bookmarkStart w:id="581" w:name="_Toc384030973"/>
      <w:bookmarkStart w:id="582" w:name="_Toc384049975"/>
      <w:bookmarkEnd w:id="580"/>
      <w:r w:rsidRPr="00A90F7B">
        <w:t>Troubleshooting your NGDS Installation</w:t>
      </w:r>
      <w:bookmarkEnd w:id="581"/>
      <w:bookmarkEnd w:id="582"/>
    </w:p>
    <w:p w14:paraId="7C101B47" w14:textId="05D4A59F" w:rsidR="00C111FB" w:rsidRPr="00A90F7B" w:rsidRDefault="00C111FB" w:rsidP="00500540">
      <w:pPr>
        <w:spacing w:line="240" w:lineRule="auto"/>
      </w:pPr>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8"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2E3EA704" w14:textId="77777777" w:rsidR="00075C76" w:rsidRDefault="00075C76" w:rsidP="00574BA9">
      <w:pPr>
        <w:tabs>
          <w:tab w:val="left" w:pos="5660"/>
        </w:tabs>
        <w:spacing w:line="240" w:lineRule="auto"/>
      </w:pPr>
    </w:p>
    <w:p w14:paraId="243BE9C3" w14:textId="78A017D5" w:rsidR="00500540" w:rsidRDefault="00500540" w:rsidP="00500540">
      <w:pPr>
        <w:tabs>
          <w:tab w:val="left" w:pos="5660"/>
        </w:tabs>
        <w:spacing w:line="240" w:lineRule="auto"/>
      </w:pPr>
      <w:r w:rsidRPr="00500540">
        <w:t>If install_ngds.sh is not recognized as an executable file, allow the current user to run it as an execut</w:t>
      </w:r>
      <w:r w:rsidRPr="00500540">
        <w:t>a</w:t>
      </w:r>
      <w:r w:rsidRPr="00500540">
        <w:t>ble:</w:t>
      </w:r>
    </w:p>
    <w:tbl>
      <w:tblPr>
        <w:tblStyle w:val="TableGrid"/>
        <w:tblW w:w="0" w:type="auto"/>
        <w:tblLook w:val="04A0" w:firstRow="1" w:lastRow="0" w:firstColumn="1" w:lastColumn="0" w:noHBand="0" w:noVBand="1"/>
      </w:tblPr>
      <w:tblGrid>
        <w:gridCol w:w="9576"/>
      </w:tblGrid>
      <w:tr w:rsidR="00500540" w:rsidRPr="00C03A67" w14:paraId="09DE6D68" w14:textId="77777777" w:rsidTr="00833A6F">
        <w:tc>
          <w:tcPr>
            <w:tcW w:w="9576" w:type="dxa"/>
            <w:shd w:val="pct5" w:color="auto" w:fill="auto"/>
          </w:tcPr>
          <w:p w14:paraId="2E0ED3C1" w14:textId="422960B1" w:rsidR="00500540" w:rsidRPr="00A90F7B" w:rsidRDefault="00500540" w:rsidP="00833A6F">
            <w:pPr>
              <w:spacing w:after="0"/>
              <w:rPr>
                <w:rStyle w:val="Courier"/>
              </w:rPr>
            </w:pPr>
            <w:r w:rsidRPr="00A90F7B">
              <w:rPr>
                <w:rStyle w:val="Courier"/>
              </w:rPr>
              <w:t xml:space="preserve">%  </w:t>
            </w:r>
            <w:r w:rsidRPr="00500540">
              <w:rPr>
                <w:rStyle w:val="Courier"/>
              </w:rPr>
              <w:t>sudo chmod u+x install_ngds.sh</w:t>
            </w:r>
          </w:p>
        </w:tc>
      </w:tr>
    </w:tbl>
    <w:p w14:paraId="30BF4EE6" w14:textId="77777777" w:rsidR="00500540" w:rsidRDefault="00500540" w:rsidP="00C111FB">
      <w:pPr>
        <w:tabs>
          <w:tab w:val="left" w:pos="5660"/>
        </w:tabs>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Default="00C111FB" w:rsidP="00A90F7B">
      <w:r w:rsidRPr="00D463E8">
        <w:rPr>
          <w:b/>
        </w:rPr>
        <w:lastRenderedPageBreak/>
        <w:t>Permission Errors</w:t>
      </w:r>
      <w:r w:rsidRPr="00D463E8">
        <w:t>: Permission errors occur when you try to perform an action without super-user cap</w:t>
      </w:r>
      <w:r w:rsidRPr="00D463E8">
        <w:t>a</w:t>
      </w:r>
      <w:r w:rsidRPr="00D463E8">
        <w:t xml:space="preserve">bilities. If you notice permission errors, use the </w:t>
      </w:r>
      <w:r w:rsidRPr="00D463E8">
        <w:rPr>
          <w:b/>
        </w:rPr>
        <w:t>sudo</w:t>
      </w:r>
      <w:r w:rsidRPr="00D463E8">
        <w:t xml:space="preserve"> command (“super-user do”) to open up permi</w:t>
      </w:r>
      <w:r w:rsidRPr="00D463E8">
        <w:t>s</w:t>
      </w:r>
      <w:r w:rsidRPr="00D463E8">
        <w:t>sions on the directories involved.</w:t>
      </w:r>
    </w:p>
    <w:p w14:paraId="2936553B" w14:textId="6E830E4B" w:rsidR="00B93CA8" w:rsidRPr="00B93CA8" w:rsidRDefault="00B93CA8" w:rsidP="00B93CA8">
      <w:pPr>
        <w:spacing w:line="240" w:lineRule="auto"/>
        <w:rPr>
          <w:b/>
        </w:rPr>
      </w:pPr>
      <w:r w:rsidRPr="00B93CA8">
        <w:rPr>
          <w:b/>
        </w:rPr>
        <w:t>Helpful error log and other file locations:</w:t>
      </w:r>
    </w:p>
    <w:p w14:paraId="6B16B7E2" w14:textId="1E0C4CD2" w:rsidR="00B93CA8" w:rsidRDefault="00B93CA8" w:rsidP="00B93CA8">
      <w:pPr>
        <w:spacing w:line="240" w:lineRule="auto"/>
      </w:pPr>
      <w:r>
        <w:t>The log file for CKAN: /var/log/apache2/</w:t>
      </w:r>
    </w:p>
    <w:p w14:paraId="4F40E255" w14:textId="7A2EB2B2" w:rsidR="00B93CA8" w:rsidRDefault="00B93CA8" w:rsidP="00B93CA8">
      <w:pPr>
        <w:spacing w:line="240" w:lineRule="auto"/>
      </w:pPr>
      <w:r>
        <w:t>Source code: /opt/ngds/bin/default</w:t>
      </w:r>
    </w:p>
    <w:p w14:paraId="7E5DF631" w14:textId="69FCF4A0" w:rsidR="00B93CA8" w:rsidRDefault="00B93CA8" w:rsidP="00B93CA8">
      <w:pPr>
        <w:spacing w:line="240" w:lineRule="auto"/>
      </w:pPr>
      <w:r>
        <w:t>CKAN error log: /var/log/apache2/ckan_default.error.log</w:t>
      </w:r>
    </w:p>
    <w:p w14:paraId="191B5C90" w14:textId="28419E08" w:rsidR="00B93CA8" w:rsidRDefault="00B93CA8" w:rsidP="00B93CA8">
      <w:pPr>
        <w:spacing w:line="240" w:lineRule="auto"/>
      </w:pPr>
      <w:r>
        <w:t>CKAN custom log: /var/log/apache2/ckan_default.custom.log</w:t>
      </w:r>
    </w:p>
    <w:p w14:paraId="19932970" w14:textId="6ED03943" w:rsidR="00B93CA8" w:rsidRDefault="00B93CA8" w:rsidP="00B93CA8">
      <w:pPr>
        <w:spacing w:line="240" w:lineRule="auto"/>
      </w:pPr>
      <w:r>
        <w:t>Harvest gather queue log: /var/log/ckan-central-gather.log</w:t>
      </w:r>
    </w:p>
    <w:p w14:paraId="288AFCB4" w14:textId="4531B281" w:rsidR="00B93CA8" w:rsidRDefault="00B93CA8" w:rsidP="00B93CA8">
      <w:pPr>
        <w:spacing w:line="240" w:lineRule="auto"/>
      </w:pPr>
      <w:r>
        <w:t>Harvest fetch queue log: /var/log/ckan-central-fetch.log</w:t>
      </w:r>
    </w:p>
    <w:p w14:paraId="5561BF3F" w14:textId="102976E9" w:rsidR="00B93CA8" w:rsidRDefault="00B93CA8" w:rsidP="00B93CA8">
      <w:pPr>
        <w:spacing w:line="240" w:lineRule="auto"/>
      </w:pPr>
      <w:r>
        <w:t>Harvest run log: /var/log/ckan-central-run-harvest.log</w:t>
      </w:r>
    </w:p>
    <w:p w14:paraId="755E917B" w14:textId="21C377ED" w:rsidR="00B93CA8" w:rsidRDefault="00B93CA8" w:rsidP="00B93CA8">
      <w:pPr>
        <w:spacing w:line="240" w:lineRule="auto"/>
      </w:pPr>
      <w:r>
        <w:t>Celery log: /var/log/ckan-node-celery.log</w:t>
      </w:r>
    </w:p>
    <w:p w14:paraId="48001C09" w14:textId="77777777" w:rsidR="00B93CA8" w:rsidRDefault="00B93CA8" w:rsidP="00B93CA8">
      <w:pPr>
        <w:spacing w:line="240" w:lineRule="auto"/>
      </w:pPr>
      <w:r>
        <w:t>Geoserver and SOLR run on top of Tomcat:</w:t>
      </w:r>
    </w:p>
    <w:p w14:paraId="24707833" w14:textId="474064F4" w:rsidR="00B93CA8" w:rsidRDefault="00B93CA8" w:rsidP="00B93CA8">
      <w:r>
        <w:t>Tomcat log: /var/log/ckan-tomcat.log</w:t>
      </w:r>
    </w:p>
    <w:p w14:paraId="34C8363A" w14:textId="77777777" w:rsidR="00B93CA8" w:rsidRPr="00D463E8" w:rsidRDefault="00B93CA8" w:rsidP="00B93CA8"/>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583" w:name="_Toc384030974"/>
      <w:bookmarkStart w:id="584" w:name="_Toc384049976"/>
      <w:r>
        <w:t>Short t</w:t>
      </w:r>
      <w:r w:rsidR="00CE5B49">
        <w:t xml:space="preserve">utorial on </w:t>
      </w:r>
      <w:r w:rsidR="00B62EDD">
        <w:t>using a publisher</w:t>
      </w:r>
      <w:r>
        <w:t xml:space="preserve"> node installation</w:t>
      </w:r>
      <w:bookmarkEnd w:id="583"/>
      <w:bookmarkEnd w:id="584"/>
    </w:p>
    <w:p w14:paraId="6075460B" w14:textId="2224BB3C"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9"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585" w:name="_Toc382923283"/>
      <w:bookmarkStart w:id="586" w:name="_Toc382923396"/>
      <w:bookmarkStart w:id="587" w:name="_Toc382935007"/>
      <w:bookmarkStart w:id="588" w:name="_Toc383599575"/>
      <w:bookmarkStart w:id="589" w:name="_Toc382923284"/>
      <w:bookmarkStart w:id="590" w:name="_Toc382923397"/>
      <w:bookmarkStart w:id="591" w:name="_Toc382935008"/>
      <w:bookmarkStart w:id="592" w:name="_Toc383599576"/>
      <w:bookmarkStart w:id="593" w:name="_Toc384030975"/>
      <w:bookmarkStart w:id="594" w:name="_Toc384030976"/>
      <w:bookmarkStart w:id="595" w:name="_Toc384030977"/>
      <w:bookmarkStart w:id="596" w:name="_Toc384049977"/>
      <w:bookmarkEnd w:id="585"/>
      <w:bookmarkEnd w:id="586"/>
      <w:bookmarkEnd w:id="587"/>
      <w:bookmarkEnd w:id="588"/>
      <w:bookmarkEnd w:id="589"/>
      <w:bookmarkEnd w:id="590"/>
      <w:bookmarkEnd w:id="591"/>
      <w:bookmarkEnd w:id="592"/>
      <w:bookmarkEnd w:id="593"/>
      <w:bookmarkEnd w:id="594"/>
      <w:r>
        <w:rPr>
          <w:noProof/>
        </w:rPr>
        <w:t>Tiers of NGDS data delivery</w:t>
      </w:r>
      <w:bookmarkEnd w:id="595"/>
      <w:bookmarkEnd w:id="596"/>
    </w:p>
    <w:p w14:paraId="4EB890D1" w14:textId="77777777" w:rsidR="00CB2090" w:rsidRPr="00C75E47" w:rsidRDefault="00CB2090" w:rsidP="00A90F7B">
      <w:pPr>
        <w:pStyle w:val="Heading3"/>
      </w:pPr>
      <w:bookmarkStart w:id="597" w:name="_Toc384030978"/>
      <w:bookmarkStart w:id="598" w:name="_Toc384049978"/>
      <w:r w:rsidRPr="00C75E47">
        <w:t>Tier 1</w:t>
      </w:r>
      <w:bookmarkEnd w:id="597"/>
      <w:bookmarkEnd w:id="598"/>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599" w:name="_Toc384030979"/>
      <w:bookmarkStart w:id="600" w:name="_Toc384049979"/>
      <w:r w:rsidRPr="00C75E47">
        <w:lastRenderedPageBreak/>
        <w:t>Tier 2</w:t>
      </w:r>
      <w:bookmarkEnd w:id="599"/>
      <w:bookmarkEnd w:id="600"/>
    </w:p>
    <w:p w14:paraId="031173D1" w14:textId="49E26F2C" w:rsidR="00E653F3" w:rsidRPr="00E653F3" w:rsidRDefault="00E653F3" w:rsidP="00A90F7B">
      <w:r w:rsidRPr="00E653F3">
        <w:t>Tier 2 interoperability indicates that information content is structured (consistently organized) in a spreadsheet or database file thatis amenable to computer processing</w:t>
      </w:r>
      <w:r w:rsidR="00292762">
        <w:t>.</w:t>
      </w:r>
      <w:r w:rsidRPr="00E653F3">
        <w:t xml:space="preserve"> </w:t>
      </w:r>
      <w:r w:rsidR="00292762">
        <w:t xml:space="preserve">However, </w:t>
      </w:r>
      <w:r w:rsidRPr="00E653F3">
        <w:t xml:space="preserve">Tier 2 data does not use a shared, documented </w:t>
      </w:r>
      <w:r w:rsidR="00292762">
        <w:t>datadata structure</w:t>
      </w:r>
      <w:r w:rsidRPr="00E653F3">
        <w:t>. Data in this tier must be transformed by the data co</w:t>
      </w:r>
      <w:r w:rsidRPr="00E653F3">
        <w:t>n</w:t>
      </w:r>
      <w:r w:rsidRPr="00E653F3">
        <w:t>sumer on a case-by-case basis for integration with other datasets, requiring them to study each new data source to figure out how to extract the information they need. Obtaining data in a structured fo</w:t>
      </w:r>
      <w:r w:rsidRPr="00E653F3">
        <w:t>r</w:t>
      </w:r>
      <w:r w:rsidRPr="00E653F3">
        <w:t>mat is a step towards interoperability because once the format is understood, computer programs can be instructed to extract the desired information.</w:t>
      </w:r>
    </w:p>
    <w:p w14:paraId="4F94BC11" w14:textId="77777777" w:rsidR="007360DA" w:rsidRPr="00C75E47" w:rsidRDefault="007360DA" w:rsidP="00A90F7B">
      <w:pPr>
        <w:pStyle w:val="Heading3"/>
      </w:pPr>
      <w:bookmarkStart w:id="601" w:name="_Toc384030980"/>
      <w:bookmarkStart w:id="602" w:name="_Toc384049980"/>
      <w:r w:rsidRPr="00C75E47">
        <w:t>Tier 3</w:t>
      </w:r>
      <w:bookmarkEnd w:id="601"/>
      <w:bookmarkEnd w:id="602"/>
    </w:p>
    <w:p w14:paraId="17FFB94A" w14:textId="225371FF"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r w:rsidR="00292762">
        <w:t>itit means that the names of fields in the data structure and the data type of the content in those fields conforms to an information exchange specif</w:t>
      </w:r>
      <w:r w:rsidR="00292762">
        <w:t>i</w:t>
      </w:r>
      <w:r w:rsidR="00292762">
        <w:t>cation</w:t>
      </w:r>
      <w:r w:rsidR="009562F2">
        <w:t>. Excel</w:t>
      </w:r>
      <w:r w:rsidR="00292762">
        <w:t xml:space="preserve"> workbook</w:t>
      </w:r>
      <w:r w:rsidR="009562F2">
        <w:t xml:space="preserve"> files</w:t>
      </w:r>
      <w:r w:rsidR="00292762">
        <w:t xml:space="preserve"> are available for each information exchange at </w:t>
      </w:r>
      <w:hyperlink r:id="rId30" w:history="1">
        <w:r w:rsidR="00292762" w:rsidRPr="00652588">
          <w:rPr>
            <w:rStyle w:val="Hyperlink"/>
          </w:rPr>
          <w:t>http://schemas.usgin.org/models/</w:t>
        </w:r>
      </w:hyperlink>
      <w:hyperlink r:id="rId31" w:history="1">
        <w:r w:rsidR="00292762" w:rsidRPr="00652588">
          <w:rPr>
            <w:rStyle w:val="Hyperlink"/>
          </w:rPr>
          <w:t>http://schemas.usgin.org/models/</w:t>
        </w:r>
      </w:hyperlink>
      <w:r w:rsidR="00292762">
        <w:t>;  each</w:t>
      </w:r>
      <w:r w:rsidR="009562F2">
        <w:t xml:space="preserve"> </w:t>
      </w:r>
      <w:r w:rsidR="00292762">
        <w:t xml:space="preserve">contains a worksheet with a template table </w:t>
      </w:r>
      <w:r w:rsidR="009562F2">
        <w:t xml:space="preserve">for </w:t>
      </w:r>
      <w:r w:rsidR="00292762">
        <w:t>thethe</w:t>
      </w:r>
      <w:r w:rsidR="009562F2">
        <w:t xml:space="preserve"> information exchange.  When </w:t>
      </w:r>
      <w:r w:rsidR="00292762">
        <w:t>the field headings, data types, etc.</w:t>
      </w:r>
      <w:r w:rsidR="009562F2">
        <w:t>data co</w:t>
      </w:r>
      <w:r w:rsidR="009562F2">
        <w:t>n</w:t>
      </w:r>
      <w:r w:rsidR="009562F2">
        <w:t xml:space="preserve">forms to these specifications (f) the file can be </w:t>
      </w:r>
      <w:r w:rsidR="006E27FA">
        <w:t xml:space="preserve">validated at </w:t>
      </w:r>
      <w:hyperlink r:id="rId32" w:history="1">
        <w:r w:rsidR="006E27FA" w:rsidRPr="00272F1E">
          <w:rPr>
            <w:rStyle w:val="Hyperlink"/>
          </w:rPr>
          <w:t>http://schemas.usgin.org/validate/cm</w:t>
        </w:r>
      </w:hyperlink>
      <w:r w:rsidR="006E27FA">
        <w:t xml:space="preserve"> b</w:t>
      </w:r>
      <w:r w:rsidR="006E27FA">
        <w:t>e</w:t>
      </w:r>
      <w:r w:rsidR="006E27FA">
        <w:t xml:space="preserve">fore uploading to the node as a tier 3, structured dataset (see Section 5.3). </w:t>
      </w:r>
    </w:p>
    <w:p w14:paraId="4873FF95" w14:textId="77777777" w:rsidR="00CF672F" w:rsidRDefault="00CF672F" w:rsidP="00A90F7B">
      <w:pPr>
        <w:pStyle w:val="Heading2"/>
        <w:rPr>
          <w:noProof/>
        </w:rPr>
      </w:pPr>
      <w:bookmarkStart w:id="603" w:name="_Toc384030981"/>
      <w:bookmarkStart w:id="604" w:name="_Toc384049981"/>
      <w:r>
        <w:rPr>
          <w:noProof/>
        </w:rPr>
        <w:t>How to upload tier 1 and 2 data</w:t>
      </w:r>
      <w:bookmarkEnd w:id="603"/>
      <w:bookmarkEnd w:id="604"/>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605" w:name="_Toc384030982"/>
      <w:bookmarkStart w:id="606" w:name="_Toc384049982"/>
      <w:r>
        <w:rPr>
          <w:noProof/>
        </w:rPr>
        <w:t>How to upload teir 3 data and publish web services</w:t>
      </w:r>
      <w:bookmarkEnd w:id="605"/>
      <w:bookmarkEnd w:id="606"/>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6C0F729B" w:rsidR="00840A2A" w:rsidRDefault="00840A2A" w:rsidP="00A90F7B">
      <w:pPr>
        <w:pStyle w:val="ListBullet"/>
      </w:pPr>
      <w:r>
        <w:t>Title will be the title of the web service. Find the</w:t>
      </w:r>
      <w:r w:rsidR="00461D67">
        <w:t xml:space="preserve"> required</w:t>
      </w:r>
      <w:r>
        <w:t xml:space="preserve"> names of services at </w:t>
      </w:r>
      <w:hyperlink r:id="rId33" w:history="1">
        <w:r w:rsidR="00461D67"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52A4F0FF" w:rsidR="00840A2A" w:rsidRDefault="00840A2A" w:rsidP="00A90F7B">
      <w:pPr>
        <w:pStyle w:val="ListBullet"/>
      </w:pPr>
      <w:r>
        <w:lastRenderedPageBreak/>
        <w:t>Choose the appropriate content model from the drop-down list.</w:t>
      </w:r>
      <w:r w:rsidR="00A000B7">
        <w:t xml:space="preserve">  Always use the latest version; this will enter automatically or prompt to enter to associated layer name (again, check</w:t>
      </w:r>
      <w:r w:rsidR="00585B91">
        <w:t xml:space="preserve"> </w:t>
      </w:r>
      <w:hyperlink r:id="rId34" w:history="1">
        <w:r w:rsidR="00585B91"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A000B7">
        <w:t xml:space="preserve"> 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607" w:name="_Toc384030983"/>
      <w:bookmarkStart w:id="608" w:name="_Toc384049983"/>
      <w:r>
        <w:rPr>
          <w:noProof/>
        </w:rPr>
        <w:t xml:space="preserve">How to </w:t>
      </w:r>
      <w:r w:rsidR="00003160">
        <w:rPr>
          <w:noProof/>
        </w:rPr>
        <w:t xml:space="preserve">bulk </w:t>
      </w:r>
      <w:r>
        <w:rPr>
          <w:noProof/>
        </w:rPr>
        <w:t>upload metadata</w:t>
      </w:r>
      <w:bookmarkEnd w:id="607"/>
      <w:bookmarkEnd w:id="608"/>
    </w:p>
    <w:p w14:paraId="7CC2F463" w14:textId="19052739" w:rsidR="00CE5B49" w:rsidRDefault="00003160">
      <w:r>
        <w:t xml:space="preserve">Version 1 of the NGDS CKAN does not include </w:t>
      </w:r>
      <w:r w:rsidR="00692363">
        <w:t xml:space="preserve">functionality </w:t>
      </w:r>
      <w:r>
        <w:t>to upload tabular metadata compilations (like tier 3 data)</w:t>
      </w:r>
      <w:r w:rsidR="00692363">
        <w:t>. Please see Section 5.2 instead for how to register resources and create metadata in the system.</w:t>
      </w:r>
    </w:p>
    <w:p w14:paraId="5E267BBD" w14:textId="77777777" w:rsidR="00D566FD" w:rsidRDefault="00D566FD" w:rsidP="00D566FD">
      <w:pPr>
        <w:pStyle w:val="Heading1"/>
      </w:pPr>
      <w:bookmarkStart w:id="609" w:name="_Toc384030984"/>
      <w:bookmarkStart w:id="610" w:name="_Toc384049984"/>
      <w:r>
        <w:t>Tips for using an aggregator node installation</w:t>
      </w:r>
      <w:bookmarkEnd w:id="609"/>
      <w:bookmarkEnd w:id="610"/>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58CAB57D" w:rsidR="0099463B" w:rsidRDefault="0099463B" w:rsidP="00574BA9">
      <w:pPr>
        <w:pStyle w:val="ListBullet2"/>
        <w:numPr>
          <w:ilvl w:val="0"/>
          <w:numId w:val="6"/>
        </w:numPr>
        <w:ind w:left="1080"/>
      </w:pPr>
      <w:r>
        <w:t>a</w:t>
      </w:r>
      <w:r w:rsidR="00FE263A">
        <w:t>n</w:t>
      </w:r>
      <w:r>
        <w:t xml:space="preserve"> </w:t>
      </w:r>
      <w:r w:rsidR="00FE263A">
        <w:t xml:space="preserve">OGC </w:t>
      </w:r>
      <w:r w:rsidR="00030AAC">
        <w:t>CSW endpoint with ISO-standards-</w:t>
      </w:r>
      <w:r>
        <w:t>compliant metadata (</w:t>
      </w:r>
      <w:hyperlink r:id="rId35" w:history="1">
        <w:r w:rsidRPr="00600290">
          <w:rPr>
            <w:rStyle w:val="Hyperlink"/>
          </w:rPr>
          <w:t>http://usgin.org/specifications</w:t>
        </w:r>
      </w:hyperlink>
      <w:r>
        <w:t xml:space="preserve">; </w:t>
      </w:r>
      <w:hyperlink r:id="rId36" w:history="1">
        <w:r w:rsidR="008D5A9E" w:rsidRPr="00600290">
          <w:rPr>
            <w:rStyle w:val="Hyperlink"/>
          </w:rPr>
          <w:t>http://www.opengeospatial.org/standards/cat</w:t>
        </w:r>
      </w:hyperlink>
      <w:r w:rsidR="008D5A9E" w:rsidRPr="00CD3499">
        <w:rPr>
          <w:rStyle w:val="Hyperlink"/>
        </w:rPr>
        <w:t xml:space="preserve"> </w:t>
      </w:r>
      <w:r>
        <w:t>)</w:t>
      </w:r>
    </w:p>
    <w:p w14:paraId="66F7038D" w14:textId="77777777" w:rsidR="0099463B" w:rsidRDefault="0099463B" w:rsidP="00574BA9">
      <w:pPr>
        <w:pStyle w:val="ListBullet2"/>
        <w:numPr>
          <w:ilvl w:val="0"/>
          <w:numId w:val="6"/>
        </w:numPr>
        <w:ind w:left="1080"/>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48E3BB4C" w14:textId="4CB337DA" w:rsidR="00E56F4C" w:rsidRDefault="00E56F4C" w:rsidP="00574BA9">
      <w:pPr>
        <w:pStyle w:val="ListBullet"/>
        <w:numPr>
          <w:ilvl w:val="0"/>
          <w:numId w:val="64"/>
        </w:numPr>
      </w:pPr>
      <w:r>
        <w:t>To harvest a CSW, use</w:t>
      </w:r>
      <w:r w:rsidRPr="0099463B">
        <w:t xml:space="preserve"> </w:t>
      </w:r>
      <w:r>
        <w:t>only the string</w:t>
      </w:r>
      <w:r w:rsidRPr="0099463B">
        <w:t xml:space="preserve"> be</w:t>
      </w:r>
      <w:r>
        <w:t>fore the '?' in the</w:t>
      </w:r>
      <w:r w:rsidR="00D773E6">
        <w:t xml:space="preserve"> CSW base</w:t>
      </w:r>
      <w:r>
        <w:t xml:space="preserve"> URL, for example:</w:t>
      </w:r>
      <w:r w:rsidR="00807A71">
        <w:t xml:space="preserve"> </w:t>
      </w:r>
      <w:r w:rsidR="00807A71">
        <w:br/>
      </w:r>
      <w:hyperlink r:id="rId37" w:history="1">
        <w:r w:rsidRPr="00600290">
          <w:rPr>
            <w:rStyle w:val="Hyperlink"/>
          </w:rPr>
          <w:t>http://catalog.usgin.org/geothermal/csw</w:t>
        </w:r>
      </w:hyperlink>
      <w:r w:rsidR="00632EA1">
        <w:t>Version 1 of this installation d</w:t>
      </w:r>
      <w:r w:rsidR="00632EA1" w:rsidRPr="00632EA1">
        <w:t>oes</w:t>
      </w:r>
      <w:r w:rsidR="00632EA1">
        <w:t xml:space="preserve"> not</w:t>
      </w:r>
      <w:r w:rsidR="00632EA1" w:rsidRPr="00632EA1">
        <w:t xml:space="preserve"> support </w:t>
      </w:r>
      <w:r w:rsidR="00AE2310">
        <w:t>implementation of</w:t>
      </w:r>
      <w:r w:rsidR="00632EA1">
        <w:t xml:space="preserve"> a</w:t>
      </w:r>
      <w:r w:rsidR="00632EA1" w:rsidRPr="00632EA1">
        <w:t xml:space="preserve"> CSW</w:t>
      </w:r>
      <w:r w:rsidR="00AE2310">
        <w:t xml:space="preserve"> endpoint from an aggregator node</w:t>
      </w:r>
    </w:p>
    <w:p w14:paraId="5355CDE2" w14:textId="39BC5583" w:rsidR="00D773E6" w:rsidRPr="00503A1B" w:rsidRDefault="00D773E6" w:rsidP="00D773E6">
      <w:pPr>
        <w:pStyle w:val="ListBullet"/>
        <w:numPr>
          <w:ilvl w:val="0"/>
          <w:numId w:val="75"/>
        </w:numPr>
        <w:tabs>
          <w:tab w:val="clear" w:pos="432"/>
        </w:tabs>
        <w:suppressAutoHyphens w:val="0"/>
        <w:rPr>
          <w:bCs/>
        </w:rPr>
      </w:pPr>
      <w:r w:rsidRPr="00503A1B">
        <w:rPr>
          <w:bCs/>
        </w:rPr>
        <w:t>Common Harvesting Issues</w:t>
      </w:r>
    </w:p>
    <w:p w14:paraId="1DC83F7B" w14:textId="77777777" w:rsidR="00D773E6" w:rsidRPr="00503A1B" w:rsidRDefault="00D773E6" w:rsidP="00D773E6">
      <w:pPr>
        <w:pStyle w:val="ListBullet"/>
        <w:numPr>
          <w:ilvl w:val="1"/>
          <w:numId w:val="75"/>
        </w:numPr>
        <w:tabs>
          <w:tab w:val="clear" w:pos="432"/>
        </w:tabs>
        <w:suppressAutoHyphens w:val="0"/>
        <w:rPr>
          <w:bCs/>
        </w:rPr>
      </w:pPr>
      <w:r w:rsidRPr="00503A1B">
        <w:rPr>
          <w:b/>
          <w:bCs/>
        </w:rPr>
        <w:t>Harvest requests timing out</w:t>
      </w:r>
      <w:r w:rsidRPr="00503A1B">
        <w:rPr>
          <w:bCs/>
        </w:rPr>
        <w:t xml:space="preserve">:  Check if the Server/Servlet the CSW is being hosted on has enough power to support the types of requests being made by the NGDS Harvester. </w:t>
      </w:r>
    </w:p>
    <w:p w14:paraId="26380623" w14:textId="77777777" w:rsidR="00D773E6" w:rsidRPr="00503A1B" w:rsidRDefault="00D773E6" w:rsidP="00D773E6">
      <w:pPr>
        <w:pStyle w:val="ListBullet"/>
        <w:numPr>
          <w:ilvl w:val="1"/>
          <w:numId w:val="75"/>
        </w:numPr>
        <w:tabs>
          <w:tab w:val="clear" w:pos="432"/>
        </w:tabs>
        <w:suppressAutoHyphens w:val="0"/>
        <w:rPr>
          <w:bCs/>
        </w:rPr>
      </w:pPr>
      <w:r w:rsidRPr="00503A1B">
        <w:rPr>
          <w:bCs/>
          <w:i/>
        </w:rPr>
        <w:t>Seeing less or more records than expected</w:t>
      </w:r>
      <w:r w:rsidRPr="00503A1B">
        <w:rPr>
          <w:bCs/>
        </w:rPr>
        <w:t>: Depending on what catalog server is being used, updates and changes to resources within a catalog can have a temporary effect on the indexing for the CSW. If the issue does not resolve itself within 24 hours, there may be pagination issues with the CSW.</w:t>
      </w:r>
    </w:p>
    <w:p w14:paraId="4E5025E2" w14:textId="77777777" w:rsidR="00D773E6" w:rsidRPr="00503A1B" w:rsidRDefault="00D773E6" w:rsidP="00D773E6">
      <w:pPr>
        <w:pStyle w:val="ListBullet"/>
        <w:numPr>
          <w:ilvl w:val="1"/>
          <w:numId w:val="75"/>
        </w:numPr>
        <w:tabs>
          <w:tab w:val="clear" w:pos="432"/>
        </w:tabs>
        <w:suppressAutoHyphens w:val="0"/>
        <w:rPr>
          <w:bCs/>
        </w:rPr>
      </w:pPr>
      <w:r w:rsidRPr="00503A1B">
        <w:rPr>
          <w:b/>
          <w:bCs/>
        </w:rPr>
        <w:t>ISO validation errors</w:t>
      </w:r>
      <w:r w:rsidRPr="00503A1B">
        <w:rPr>
          <w:bCs/>
        </w:rPr>
        <w:t xml:space="preserve">: Use the unique ID within the validation error provided to build a GetRecordsByID request to check the XML details for the invalid record. </w:t>
      </w:r>
    </w:p>
    <w:p w14:paraId="73CA3FA4" w14:textId="77777777" w:rsidR="00D773E6" w:rsidRPr="00503A1B" w:rsidRDefault="00D773E6" w:rsidP="00D773E6">
      <w:pPr>
        <w:pStyle w:val="ListBullet"/>
        <w:numPr>
          <w:ilvl w:val="1"/>
          <w:numId w:val="75"/>
        </w:numPr>
        <w:tabs>
          <w:tab w:val="clear" w:pos="432"/>
        </w:tabs>
        <w:suppressAutoHyphens w:val="0"/>
        <w:rPr>
          <w:bCs/>
        </w:rPr>
      </w:pPr>
      <w:r w:rsidRPr="00503A1B">
        <w:rPr>
          <w:b/>
          <w:bCs/>
        </w:rPr>
        <w:t>Harvester failing on sections, schemas, or parameters in the capabilities request</w:t>
      </w:r>
      <w:r w:rsidRPr="00503A1B">
        <w:rPr>
          <w:bCs/>
        </w:rPr>
        <w:t>: Make sure to check the OWSlib Code (</w:t>
      </w:r>
      <w:hyperlink r:id="rId38" w:history="1">
        <w:r w:rsidRPr="00503A1B">
          <w:rPr>
            <w:rStyle w:val="Hyperlink"/>
            <w:bCs/>
            <w:color w:val="auto"/>
          </w:rPr>
          <w:t>https://github.com/geopython/OWSLib/blob/master/owslib/csw.py</w:t>
        </w:r>
      </w:hyperlink>
      <w:r w:rsidRPr="00503A1B">
        <w:rPr>
          <w:bCs/>
        </w:rPr>
        <w:t>) against the CSW capabilities document you are implementing.  The NGDS harvester relies on OWSlib as part of the validation process for CSW request, viewing the code can provide further i</w:t>
      </w:r>
      <w:r w:rsidRPr="00503A1B">
        <w:rPr>
          <w:bCs/>
        </w:rPr>
        <w:t>n</w:t>
      </w:r>
      <w:r w:rsidRPr="00503A1B">
        <w:rPr>
          <w:bCs/>
        </w:rPr>
        <w:t>sight to what may be missing from the capabilities document if any errors occur.</w:t>
      </w:r>
    </w:p>
    <w:p w14:paraId="4F802056" w14:textId="77777777" w:rsidR="00D773E6" w:rsidRPr="00D566FD" w:rsidRDefault="00D773E6" w:rsidP="00574BA9">
      <w:pPr>
        <w:pStyle w:val="ListBullet"/>
        <w:numPr>
          <w:ilvl w:val="0"/>
          <w:numId w:val="0"/>
        </w:numPr>
        <w:ind w:left="720" w:hanging="360"/>
      </w:pPr>
    </w:p>
    <w:p w14:paraId="63952986" w14:textId="77777777" w:rsidR="00003EA5" w:rsidRPr="00A90F7B" w:rsidRDefault="00972A32" w:rsidP="00A90F7B">
      <w:pPr>
        <w:pStyle w:val="Heading1-Appendix"/>
      </w:pPr>
      <w:bookmarkStart w:id="611" w:name="_Toc379537707"/>
      <w:bookmarkStart w:id="612" w:name="_Toc379537708"/>
      <w:bookmarkStart w:id="613" w:name="_Toc379537709"/>
      <w:bookmarkStart w:id="614" w:name="_Toc379537710"/>
      <w:bookmarkStart w:id="615" w:name="_Toc379537711"/>
      <w:bookmarkStart w:id="616" w:name="_Toc379537712"/>
      <w:bookmarkStart w:id="617" w:name="_Toc379537713"/>
      <w:bookmarkStart w:id="618" w:name="_Toc379537714"/>
      <w:bookmarkStart w:id="619" w:name="_Toc379537715"/>
      <w:bookmarkEnd w:id="611"/>
      <w:bookmarkEnd w:id="612"/>
      <w:bookmarkEnd w:id="613"/>
      <w:bookmarkEnd w:id="614"/>
      <w:bookmarkEnd w:id="615"/>
      <w:bookmarkEnd w:id="616"/>
      <w:bookmarkEnd w:id="617"/>
      <w:bookmarkEnd w:id="618"/>
      <w:bookmarkEnd w:id="619"/>
      <w:r w:rsidRPr="00A90F7B">
        <w:lastRenderedPageBreak/>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r w:rsidR="00F57152">
        <w:t>youyou will need to install</w:t>
      </w:r>
      <w:r w:rsidRPr="005E68DF">
        <w:t xml:space="preserve"> the Ubuntu Linux operating system on a virtual machine</w:t>
      </w:r>
      <w:r w:rsidR="00F57152">
        <w:t>.  A</w:t>
      </w:r>
      <w:r w:rsidR="00F57152" w:rsidRPr="005E68DF">
        <w:t xml:space="preserve"> virtual machine is a </w:t>
      </w:r>
      <w:r w:rsidR="00F57152">
        <w:t>software application that emulates an operating system environment (e.g. Linux, Windows XP, MacOS) as if it were an appl</w:t>
      </w:r>
      <w:r w:rsidR="00F57152">
        <w:t>i</w:t>
      </w:r>
      <w:r w:rsidR="00F57152">
        <w:t xml:space="preserve">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machine</w:t>
      </w:r>
      <w:r w:rsidR="00F57152">
        <w:t xml:space="preserve"> that is actually running a di</w:t>
      </w:r>
      <w:r w:rsidR="00F57152">
        <w:t>f</w:t>
      </w:r>
      <w:r w:rsidR="00F57152">
        <w:t xml:space="preserve">ferent operating system.  </w:t>
      </w:r>
      <w:r w:rsidRPr="005E68DF">
        <w:t>Virtual machines are supported by virtualization software that provides an abstract hardware representation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Although the NGDS CKAN software and its various underlying dependencies can be installed in a wide variety of operating system environments, the instructions in this tutorial are specific to anan</w:t>
      </w:r>
      <w:r w:rsidR="00972A32" w:rsidRPr="005E68DF">
        <w:t xml:space="preserve"> Ubuntu Linux OS</w:t>
      </w:r>
      <w:r>
        <w:t xml:space="preserve"> environment.. A</w:t>
      </w:r>
      <w:r w:rsidR="00972A32" w:rsidRPr="005E68DF">
        <w:t xml:space="preserve"> virtual environment</w:t>
      </w:r>
      <w:r>
        <w:t xml:space="preserve"> installed inside your current computer operating system, whatever that it, can provide an identical environment to make using this tutorial easier. </w:t>
      </w:r>
    </w:p>
    <w:p w14:paraId="7F64CDEE" w14:textId="67129998" w:rsidR="00972A32" w:rsidRPr="005E68DF" w:rsidRDefault="008418D9" w:rsidP="00D022B5">
      <w:pPr>
        <w:pStyle w:val="NoSpacing"/>
      </w:pPr>
      <w:r>
        <w:t>Y</w:t>
      </w:r>
      <w:r w:rsidRPr="005E68DF">
        <w:t>ou</w:t>
      </w:r>
      <w:r>
        <w:t>Y</w:t>
      </w:r>
      <w:r w:rsidRPr="005E68DF">
        <w:t xml:space="preserve">ou will need to choose appropriate virtualization software. </w:t>
      </w:r>
      <w:r w:rsidR="00972A32" w:rsidRPr="005E68DF">
        <w:t>Currently, two free virtual environment managers are available: VMware Player, and Oracle VirtualBox. They can be downloaded on the links below:</w:t>
      </w:r>
    </w:p>
    <w:p w14:paraId="0E167651" w14:textId="1F476D8D" w:rsidR="002B73D8" w:rsidRDefault="00972A32">
      <w:pPr>
        <w:pStyle w:val="ListBullet"/>
      </w:pPr>
      <w:r w:rsidRPr="00A90F7B">
        <w:t xml:space="preserve">VMWare Player: </w:t>
      </w:r>
      <w:hyperlink r:id="rId39" w:history="1">
        <w:r w:rsidRPr="002413B2">
          <w:rPr>
            <w:rStyle w:val="Hyperlink"/>
          </w:rPr>
          <w:t>http://www.vmware.com/products/player/</w:t>
        </w:r>
      </w:hyperlink>
    </w:p>
    <w:p w14:paraId="1BB029EF" w14:textId="1D2753A3" w:rsidR="00972A32" w:rsidRPr="002B73D8" w:rsidRDefault="00972A32" w:rsidP="00D022B5">
      <w:pPr>
        <w:pStyle w:val="ListBullet"/>
        <w:spacing w:after="120"/>
      </w:pPr>
      <w:r w:rsidRPr="002B73D8">
        <w:t>Oracle VM VirtualBox:</w:t>
      </w:r>
      <w:r w:rsidRPr="00574BA9">
        <w:rPr>
          <w:rStyle w:val="Hyperlink"/>
          <w:u w:val="none"/>
        </w:rPr>
        <w:t xml:space="preserve"> </w:t>
      </w:r>
      <w:hyperlink r:id="rId40"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pPr>
      <w:bookmarkStart w:id="620" w:name="_Toc379537663"/>
      <w:bookmarkStart w:id="621" w:name="_Toc379537664"/>
      <w:bookmarkStart w:id="622" w:name="_Toc379537665"/>
      <w:bookmarkStart w:id="623" w:name="_Toc379537666"/>
      <w:bookmarkStart w:id="624" w:name="_Toc379537667"/>
      <w:bookmarkStart w:id="625" w:name="_Creating_an_Ubuntu"/>
      <w:bookmarkStart w:id="626" w:name="_Ref383942339"/>
      <w:bookmarkEnd w:id="620"/>
      <w:bookmarkEnd w:id="621"/>
      <w:bookmarkEnd w:id="622"/>
      <w:bookmarkEnd w:id="623"/>
      <w:bookmarkEnd w:id="624"/>
      <w:bookmarkEnd w:id="625"/>
      <w:r w:rsidRPr="00D022B5">
        <w:t>Creating an Ubuntu Linux Virtual Machine using VirtualBox</w:t>
      </w:r>
      <w:bookmarkEnd w:id="626"/>
    </w:p>
    <w:p w14:paraId="3D83FACD" w14:textId="4B848383"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r w:rsidR="008418D9">
        <w:t xml:space="preserve"> under the Windows operating sy</w:t>
      </w:r>
      <w:r w:rsidR="008418D9">
        <w:t>s</w:t>
      </w:r>
      <w:r w:rsidR="008418D9">
        <w:t>tem</w:t>
      </w:r>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r w:rsidRPr="005E68DF">
        <w:t xml:space="preserve"> </w:t>
      </w:r>
      <w:r w:rsidR="008418D9">
        <w:t>The Virtua</w:t>
      </w:r>
      <w:r w:rsidR="008418D9">
        <w:t>l</w:t>
      </w:r>
      <w:r w:rsidR="008418D9">
        <w:t>Box software is also available for Apple OS X, various other Linux variants, and for Sun Solaris hosts; fo</w:t>
      </w:r>
      <w:r w:rsidR="008418D9">
        <w:t>l</w:t>
      </w:r>
      <w:r w:rsidR="008418D9">
        <w:t xml:space="preserve">low the VirtualBox instructions to get the virtualization environment set up on these other operating systems. </w:t>
      </w:r>
    </w:p>
    <w:p w14:paraId="0B3950FC" w14:textId="27383D41" w:rsidR="00972A32" w:rsidRPr="00574BA9" w:rsidRDefault="007619B2" w:rsidP="00D022B5">
      <w:pPr>
        <w:pStyle w:val="Heading3-Appendix"/>
        <w:rPr>
          <w:color w:val="auto"/>
        </w:rPr>
      </w:pPr>
      <w:bookmarkStart w:id="627" w:name="_Toc379537669"/>
      <w:bookmarkStart w:id="628" w:name="_Toc377463024"/>
      <w:bookmarkEnd w:id="627"/>
      <w:r>
        <w:t xml:space="preserve"> </w:t>
      </w:r>
      <w:r w:rsidR="008418D9">
        <w:t>I</w:t>
      </w:r>
      <w:r w:rsidR="00972A32" w:rsidRPr="00A90F7B">
        <w:t>ns</w:t>
      </w:r>
      <w:r w:rsidR="00972A32" w:rsidRPr="00574BA9">
        <w:rPr>
          <w:color w:val="auto"/>
        </w:rPr>
        <w:t>ta</w:t>
      </w:r>
      <w:r w:rsidR="008010A7">
        <w:rPr>
          <w:color w:val="auto"/>
        </w:rPr>
        <w:t>ll</w:t>
      </w:r>
      <w:r w:rsidR="00972A32" w:rsidRPr="00574BA9">
        <w:rPr>
          <w:color w:val="auto"/>
        </w:rPr>
        <w:t xml:space="preserve"> Oracle VM VirtualBox Manager</w:t>
      </w:r>
      <w:bookmarkEnd w:id="628"/>
    </w:p>
    <w:p w14:paraId="49ACA7E5" w14:textId="33929CF0" w:rsidR="00972A32" w:rsidRPr="00022ACF" w:rsidRDefault="00972A32" w:rsidP="00CD3499">
      <w:pPr>
        <w:pStyle w:val="ListParagraph"/>
        <w:numPr>
          <w:ilvl w:val="1"/>
          <w:numId w:val="70"/>
        </w:numPr>
        <w:ind w:left="720"/>
        <w:rPr>
          <w:rStyle w:val="Hyperlink"/>
          <w:color w:val="auto"/>
        </w:rPr>
      </w:pPr>
      <w:r w:rsidRPr="00022ACF">
        <w:t xml:space="preserve">Download the </w:t>
      </w:r>
      <w:r w:rsidR="00190C0A" w:rsidRPr="00022ACF">
        <w:t xml:space="preserve">VirtualBox </w:t>
      </w:r>
      <w:r w:rsidRPr="00022ACF">
        <w:t xml:space="preserve">software from: </w:t>
      </w:r>
      <w:hyperlink r:id="rId41" w:history="1">
        <w:r w:rsidR="008010A7" w:rsidRPr="00272F1E">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38980C14" w14:textId="77777777" w:rsidR="00972A32" w:rsidRPr="00A90F7B" w:rsidRDefault="00972A32" w:rsidP="00D022B5">
      <w:pPr>
        <w:pStyle w:val="ListParagraph"/>
        <w:numPr>
          <w:ilvl w:val="0"/>
          <w:numId w:val="70"/>
        </w:numPr>
      </w:pPr>
      <w:bookmarkStart w:id="629" w:name="_Toc379537671"/>
      <w:bookmarkStart w:id="630" w:name="_Toc379537672"/>
      <w:bookmarkStart w:id="631" w:name="_Toc380696959"/>
      <w:bookmarkStart w:id="632" w:name="_Toc380734662"/>
      <w:bookmarkStart w:id="633" w:name="_Toc380756541"/>
      <w:bookmarkStart w:id="634" w:name="_Toc382489379"/>
      <w:bookmarkStart w:id="635" w:name="_Toc382491104"/>
      <w:bookmarkStart w:id="636" w:name="_Toc382492877"/>
      <w:bookmarkStart w:id="637" w:name="_Toc382923295"/>
      <w:bookmarkStart w:id="638" w:name="_Toc382923408"/>
      <w:bookmarkStart w:id="639" w:name="_Toc382935019"/>
      <w:bookmarkStart w:id="640" w:name="_Toc383599588"/>
      <w:bookmarkStart w:id="641" w:name="_Toc380696960"/>
      <w:bookmarkStart w:id="642" w:name="_Toc380734663"/>
      <w:bookmarkStart w:id="643" w:name="_Toc380756542"/>
      <w:bookmarkStart w:id="644" w:name="_Toc382489380"/>
      <w:bookmarkStart w:id="645" w:name="_Toc382491105"/>
      <w:bookmarkStart w:id="646" w:name="_Toc382492878"/>
      <w:bookmarkStart w:id="647" w:name="_Toc382923296"/>
      <w:bookmarkStart w:id="648" w:name="_Toc382923409"/>
      <w:bookmarkStart w:id="649" w:name="_Toc382935020"/>
      <w:bookmarkStart w:id="650" w:name="_Toc383599589"/>
      <w:bookmarkStart w:id="651" w:name="_Toc377463025"/>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r w:rsidRPr="00CF1B6B">
        <w:rPr>
          <w:noProof/>
        </w:rPr>
        <w:t>Create an Ubuntu Linux Virtual Machine</w:t>
      </w:r>
      <w:bookmarkEnd w:id="651"/>
    </w:p>
    <w:p w14:paraId="3C143BB3" w14:textId="77777777" w:rsidR="00972A32" w:rsidRPr="00CD3499" w:rsidRDefault="00972A32">
      <w:pPr>
        <w:pStyle w:val="ListParagraph"/>
        <w:numPr>
          <w:ilvl w:val="0"/>
          <w:numId w:val="70"/>
        </w:numPr>
      </w:pPr>
      <w:r w:rsidRPr="00CD3499">
        <w:t>Run the Virt</w:t>
      </w:r>
      <w:r w:rsidR="00772D54" w:rsidRPr="00CD3499">
        <w:t xml:space="preserve">ualBox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Run the VirtualBox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lastRenderedPageBreak/>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pPr>
        <w:pStyle w:val="ListBullet3"/>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r w:rsidR="0083769B">
        <w:t xml:space="preserve">. </w:t>
      </w:r>
    </w:p>
    <w:p w14:paraId="6477180C" w14:textId="1EF8E2A6" w:rsidR="00972A32" w:rsidRDefault="00972A32">
      <w:pPr>
        <w:pStyle w:val="ListBullet3"/>
      </w:pPr>
      <w:r w:rsidRPr="002413B2">
        <w:t>Allocate disk space to your virtual hard drive (Figure 6); this allocates a specified amount of hard drive space from the virtualization platform to the virtual machi</w:t>
      </w:r>
      <w:r w:rsidRPr="00415183">
        <w:t>ne</w:t>
      </w:r>
      <w:r w:rsidR="0083769B">
        <w:t>. Ubuntu 12.04 sy</w:t>
      </w:r>
      <w:r w:rsidR="0083769B">
        <w:t>s</w:t>
      </w:r>
      <w:r w:rsidR="0083769B">
        <w:t>tems will function with 8Gb, but if you are using more recent Ubuntu builds (e.g. 13 or 14 series, more disk space should be allocated, e.g. 12 Gb)</w:t>
      </w:r>
    </w:p>
    <w:p w14:paraId="285F2A17" w14:textId="77777777" w:rsidR="007A06AC" w:rsidRDefault="007A06AC" w:rsidP="007A06AC">
      <w:pPr>
        <w:pStyle w:val="ListBullet3"/>
        <w:numPr>
          <w:ilvl w:val="0"/>
          <w:numId w:val="0"/>
        </w:numPr>
        <w:ind w:left="1080" w:hanging="360"/>
      </w:pPr>
    </w:p>
    <w:p w14:paraId="65DE7371" w14:textId="7A9211A5" w:rsidR="007A06AC" w:rsidRPr="00415183" w:rsidRDefault="007A06AC" w:rsidP="007A06AC">
      <w:pPr>
        <w:pStyle w:val="ListBullet3"/>
        <w:numPr>
          <w:ilvl w:val="0"/>
          <w:numId w:val="0"/>
        </w:numPr>
        <w:ind w:left="1080" w:hanging="360"/>
      </w:pPr>
      <w:r>
        <w:rPr>
          <w:noProof/>
        </w:rPr>
        <mc:AlternateContent>
          <mc:Choice Requires="wps">
            <w:drawing>
              <wp:anchor distT="0" distB="0" distL="114300" distR="114300" simplePos="0" relativeHeight="251839488" behindDoc="0" locked="0" layoutInCell="1" allowOverlap="1" wp14:anchorId="06C38CC7" wp14:editId="37C66C67">
                <wp:simplePos x="0" y="0"/>
                <wp:positionH relativeFrom="column">
                  <wp:posOffset>1370330</wp:posOffset>
                </wp:positionH>
                <wp:positionV relativeFrom="paragraph">
                  <wp:posOffset>2694940</wp:posOffset>
                </wp:positionV>
                <wp:extent cx="3214370" cy="635"/>
                <wp:effectExtent l="0" t="0" r="5080" b="0"/>
                <wp:wrapNone/>
                <wp:docPr id="6" name="Text Box 6"/>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a:effectLst/>
                      </wps:spPr>
                      <wps:txbx>
                        <w:txbxContent>
                          <w:p w14:paraId="202D5013" w14:textId="7D015153" w:rsidR="006606ED" w:rsidRDefault="006606ED" w:rsidP="006606ED">
                            <w:pPr>
                              <w:pStyle w:val="Caption"/>
                              <w:rPr>
                                <w:noProof/>
                              </w:rPr>
                            </w:pPr>
                            <w:r>
                              <w:t xml:space="preserve">Figure </w:t>
                            </w:r>
                            <w:fldSimple w:instr=" SEQ Figure \* ARABIC ">
                              <w:r>
                                <w:rPr>
                                  <w:noProof/>
                                </w:rPr>
                                <w:t>2</w:t>
                              </w:r>
                            </w:fldSimple>
                            <w:r w:rsidRPr="00875CF3">
                              <w:t>: Create a new Linux virtual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92" type="#_x0000_t202" style="position:absolute;left:0;text-align:left;margin-left:107.9pt;margin-top:212.2pt;width:253.1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" stroked="f">
                <v:textbox style="mso-fit-shape-to-text:t" inset="0,0,0,0">
                  <w:txbxContent>
                    <w:p w14:paraId="202D5013" w14:textId="7D015153" w:rsidR="006606ED" w:rsidRDefault="006606ED" w:rsidP="006606ED">
                      <w:pPr>
                        <w:pStyle w:val="Caption"/>
                        <w:rPr>
                          <w:noProof/>
                        </w:rPr>
                      </w:pPr>
                      <w:r>
                        <w:t xml:space="preserve">Figure </w:t>
                      </w:r>
                      <w:fldSimple w:instr=" SEQ Figure \* ARABIC ">
                        <w:r>
                          <w:rPr>
                            <w:noProof/>
                          </w:rPr>
                          <w:t>2</w:t>
                        </w:r>
                      </w:fldSimple>
                      <w:r w:rsidRPr="00875CF3">
                        <w:t>: Create a new Linux virtual machine</w:t>
                      </w:r>
                    </w:p>
                  </w:txbxContent>
                </v:textbox>
              </v:shape>
            </w:pict>
          </mc:Fallback>
        </mc:AlternateContent>
      </w:r>
      <w:r w:rsidRPr="00163865">
        <w:rPr>
          <w:noProof/>
        </w:rPr>
        <mc:AlternateContent>
          <mc:Choice Requires="wpg">
            <w:drawing>
              <wp:anchor distT="0" distB="0" distL="114300" distR="114300" simplePos="0" relativeHeight="251804672" behindDoc="0" locked="0" layoutInCell="1" allowOverlap="1" wp14:anchorId="40AB82A7" wp14:editId="50BBF1A2">
                <wp:simplePos x="0" y="0"/>
                <wp:positionH relativeFrom="column">
                  <wp:posOffset>966470</wp:posOffset>
                </wp:positionH>
                <wp:positionV relativeFrom="paragraph">
                  <wp:posOffset>729615</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3A45DEF8" w:rsidR="00574BA9" w:rsidRPr="00D022B5" w:rsidRDefault="00574BA9" w:rsidP="00D42B34">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3" style="position:absolute;left:0;text-align:left;margin-left:76.1pt;margin-top:57.45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1Ua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FJ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ZjUIB+EAAAALAQAADwAAAGRycy9k&#10;b3ducmV2LnhtbEyPwUrDQBCG74LvsIzgzW42JqXGbEop6qkItoJ42ybTJDQ7G7LbJH17x5Pe5mc+&#10;/vkmX8+2EyMOvnWkQS0iEEilq1qqNXweXh9WIHwwVJnOEWq4ood1cXuTm6xyE33guA+14BLymdHQ&#10;hNBnUvqyQWv8wvVIvDu5wZrAcahlNZiJy20n4yhaSmta4guN6XHbYHneX6yGt8lMm0f1Mu7Op+31&#10;+5C+f+0Uan1/N2+eQQScwx8Mv/qsDgU7Hd2FKi86zmkcM8qDSp5AMLFMVwmIo4YkVRHIIpf/fyh+&#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DZe1UaFgQAADsJAAAOAAAAAAAAAAAAAAAAADoCAABk&#10;cnMvZTJvRG9jLnhtbFBLAQItABQABgAIAAAAIQCqJg6+vAAAACEBAAAZAAAAAAAAAAAAAAAAAHwG&#10;AABkcnMvX3JlbHMvZTJvRG9jLnhtbC5yZWxzUEsBAi0AFAAGAAgAAAAhAGY1CAf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4"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43" o:title=""/>
                  <v:path arrowok="t"/>
                </v:shape>
                <v:shape id="Text Box 7" o:spid="_x0000_s1095"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3A45DEF8" w:rsidR="00574BA9" w:rsidRPr="00D022B5" w:rsidRDefault="00574BA9" w:rsidP="00D42B34">
                        <w:pPr>
                          <w:pStyle w:val="Caption"/>
                        </w:pPr>
                      </w:p>
                    </w:txbxContent>
                  </v:textbox>
                </v:shape>
                <w10:wrap type="topAndBottom"/>
              </v:group>
            </w:pict>
          </mc:Fallback>
        </mc:AlternateContent>
      </w:r>
    </w:p>
    <w:p w14:paraId="4118AE0D" w14:textId="7ECC74E4" w:rsidR="00CC0849" w:rsidRDefault="007A06AC" w:rsidP="00A90F7B">
      <w:pPr>
        <w:rPr>
          <w:rFonts w:eastAsia="Times"/>
          <w:bCs/>
          <w:szCs w:val="20"/>
        </w:rPr>
      </w:pPr>
      <w:bookmarkStart w:id="652" w:name="_Toc380734665"/>
      <w:bookmarkStart w:id="653" w:name="_Toc380756544"/>
      <w:bookmarkStart w:id="654" w:name="_Toc382492880"/>
      <w:bookmarkStart w:id="655" w:name="_Toc382923411"/>
      <w:r w:rsidRPr="00415183">
        <w:rPr>
          <w:noProof/>
        </w:rPr>
        <w:lastRenderedPageBreak/>
        <mc:AlternateContent>
          <mc:Choice Requires="wpg">
            <w:drawing>
              <wp:anchor distT="0" distB="0" distL="114300" distR="114300" simplePos="0" relativeHeight="251808768" behindDoc="0" locked="0" layoutInCell="1" allowOverlap="1" wp14:anchorId="7B8EF5D8" wp14:editId="0227E591">
                <wp:simplePos x="0" y="0"/>
                <wp:positionH relativeFrom="column">
                  <wp:posOffset>1059180</wp:posOffset>
                </wp:positionH>
                <wp:positionV relativeFrom="paragraph">
                  <wp:posOffset>2564765</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574BA9" w:rsidRPr="00B41751" w:rsidRDefault="00574BA9"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96" style="position:absolute;margin-left:83.4pt;margin-top:201.95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">
                <v:shape id="Picture 10" o:spid="_x0000_s1097"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5" o:title=""/>
                  <v:path arrowok="t"/>
                </v:shape>
                <v:shape id="Text Box 18" o:spid="_x0000_s1098"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574BA9" w:rsidRPr="00B41751" w:rsidRDefault="00574BA9"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24A5F72">
                <wp:simplePos x="0" y="0"/>
                <wp:positionH relativeFrom="column">
                  <wp:posOffset>1155065</wp:posOffset>
                </wp:positionH>
                <wp:positionV relativeFrom="paragraph">
                  <wp:posOffset>-261620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574BA9" w:rsidRPr="004A778E" w:rsidRDefault="00574BA9"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9" style="position:absolute;margin-left:90.95pt;margin-top:-20.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">
                <v:shape id="Picture 7" o:spid="_x0000_s1100"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7" o:title=""/>
                  <v:path arrowok="t"/>
                </v:shape>
                <v:shape id="Text Box 15" o:spid="_x0000_s1101"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574BA9" w:rsidRPr="004A778E" w:rsidRDefault="00574BA9"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bookmarkEnd w:id="652"/>
      <w:bookmarkEnd w:id="653"/>
      <w:bookmarkEnd w:id="654"/>
      <w:bookmarkEnd w:id="655"/>
    </w:p>
    <w:p w14:paraId="558070B9" w14:textId="3BA85C3C" w:rsidR="007A06AC" w:rsidRDefault="007A06AC" w:rsidP="007A06AC">
      <w:pPr>
        <w:pStyle w:val="Heading3-Appendix"/>
        <w:numPr>
          <w:ilvl w:val="0"/>
          <w:numId w:val="0"/>
        </w:numPr>
        <w:ind w:left="1170"/>
      </w:pPr>
      <w:r w:rsidRPr="00415183">
        <w:rPr>
          <w:noProof/>
        </w:rPr>
        <w:lastRenderedPageBreak/>
        <mc:AlternateContent>
          <mc:Choice Requires="wpg">
            <w:drawing>
              <wp:anchor distT="0" distB="0" distL="114300" distR="114300" simplePos="0" relativeHeight="251812864" behindDoc="0" locked="0" layoutInCell="1" allowOverlap="1" wp14:anchorId="5944ACB2" wp14:editId="6624FF7D">
                <wp:simplePos x="0" y="0"/>
                <wp:positionH relativeFrom="column">
                  <wp:posOffset>1085850</wp:posOffset>
                </wp:positionH>
                <wp:positionV relativeFrom="paragraph">
                  <wp:posOffset>2386330</wp:posOffset>
                </wp:positionV>
                <wp:extent cx="3499485" cy="2556510"/>
                <wp:effectExtent l="0" t="0" r="5715" b="0"/>
                <wp:wrapTopAndBottom/>
                <wp:docPr id="25" name="Group 25"/>
                <wp:cNvGraphicFramePr/>
                <a:graphic xmlns:a="http://schemas.openxmlformats.org/drawingml/2006/main">
                  <a:graphicData uri="http://schemas.microsoft.com/office/word/2010/wordprocessingGroup">
                    <wpg:wgp>
                      <wpg:cNvGrpSpPr/>
                      <wpg:grpSpPr>
                        <a:xfrm>
                          <a:off x="0" y="0"/>
                          <a:ext cx="3499485" cy="2556510"/>
                          <a:chOff x="332333" y="-2610130"/>
                          <a:chExt cx="3500402" cy="2558503"/>
                        </a:xfrm>
                      </wpg:grpSpPr>
                      <pic:pic xmlns:pic="http://schemas.openxmlformats.org/drawingml/2006/picture">
                        <pic:nvPicPr>
                          <pic:cNvPr id="47" name="Picture 47"/>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32333" y="-2610130"/>
                            <a:ext cx="3098165" cy="2301261"/>
                          </a:xfrm>
                          <a:prstGeom prst="rect">
                            <a:avLst/>
                          </a:prstGeom>
                          <a:noFill/>
                          <a:ln w="9525">
                            <a:noFill/>
                            <a:miter lim="800000"/>
                            <a:headEnd/>
                            <a:tailEnd/>
                          </a:ln>
                        </pic:spPr>
                      </pic:pic>
                      <wps:wsp>
                        <wps:cNvPr id="22" name="Text Box 22"/>
                        <wps:cNvSpPr txBox="1"/>
                        <wps:spPr>
                          <a:xfrm>
                            <a:off x="599103" y="-223077"/>
                            <a:ext cx="3233632" cy="171450"/>
                          </a:xfrm>
                          <a:prstGeom prst="rect">
                            <a:avLst/>
                          </a:prstGeom>
                          <a:solidFill>
                            <a:prstClr val="white"/>
                          </a:solidFill>
                          <a:ln>
                            <a:noFill/>
                          </a:ln>
                          <a:effectLst/>
                        </wps:spPr>
                        <wps:txbx>
                          <w:txbxContent>
                            <w:p w14:paraId="24BF53CF" w14:textId="77777777" w:rsidR="00574BA9" w:rsidRPr="0090493A" w:rsidRDefault="00574BA9"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2" style="position:absolute;left:0;text-align:left;margin-left:85.5pt;margin-top:187.9pt;width:275.55pt;height:201.3pt;z-index:251812864;mso-width-relative:margin;mso-height-relative:margin" coordorigin="3323,-26101" coordsize="35004,25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">
                <v:shape id="Picture 47" o:spid="_x0000_s1103" type="#_x0000_t75" style="position:absolute;left:3323;top:-26101;width:30981;height:23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9" o:title=""/>
                  <v:path arrowok="t"/>
                </v:shape>
                <v:shape id="Text Box 22" o:spid="_x0000_s1104" type="#_x0000_t202" style="position:absolute;left:5991;top:-2230;width:3233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574BA9" w:rsidRPr="0090493A" w:rsidRDefault="00574BA9"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Pr="00415183">
        <w:rPr>
          <w:noProof/>
        </w:rPr>
        <mc:AlternateContent>
          <mc:Choice Requires="wpg">
            <w:drawing>
              <wp:anchor distT="0" distB="0" distL="114300" distR="114300" simplePos="0" relativeHeight="251810816" behindDoc="0" locked="0" layoutInCell="1" allowOverlap="1" wp14:anchorId="77CA980E" wp14:editId="4C497499">
                <wp:simplePos x="0" y="0"/>
                <wp:positionH relativeFrom="column">
                  <wp:posOffset>1087120</wp:posOffset>
                </wp:positionH>
                <wp:positionV relativeFrom="paragraph">
                  <wp:posOffset>-363220</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574BA9" w:rsidRPr="00AB44F3" w:rsidRDefault="00574BA9"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105" style="position:absolute;left:0;text-align:left;margin-left:85.6pt;margin-top:-28.6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cNKXDQ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mM+tLU2xTMgcQZ8AXbeilsF&#10;93fch3vu8OphEy95+IpPWRuQxHRSwirj/npvn/RRXJwmbIdXdJH4P7ecxmf9WaPsMBl6wfXCuhf0&#10;tlkZdCOaANFEERdcqHuxdKb5BlYsyQuOuBbwtUhCL65C+5bjHwQhl8uo1E7hO/1gMbuzSHKC+XH/&#10;jTvb9UtAeb+Ynlg8P2mbVrcFfYnOLVXsqQOKYDstQPIoxecZ0tH7/3odtQ7/8Fz9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">
                <v:shape id="Picture 13" o:spid="_x0000_s1106"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51" o:title=""/>
                  <v:path arrowok="t"/>
                </v:shape>
                <v:shape id="Text Box 20" o:spid="_x0000_s1107"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574BA9" w:rsidRPr="00AB44F3" w:rsidRDefault="00574BA9"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p>
    <w:p w14:paraId="2F3F7654" w14:textId="510EB0FB" w:rsidR="007A06AC" w:rsidRDefault="007A06AC" w:rsidP="007A06AC">
      <w:pPr>
        <w:pStyle w:val="Heading3-Appendix"/>
        <w:numPr>
          <w:ilvl w:val="0"/>
          <w:numId w:val="0"/>
        </w:numPr>
        <w:ind w:left="1170"/>
      </w:pPr>
    </w:p>
    <w:p w14:paraId="30AB425E" w14:textId="77777777" w:rsidR="007A06AC" w:rsidRDefault="007A06AC" w:rsidP="007A06AC">
      <w:pPr>
        <w:pStyle w:val="Heading3-Appendix"/>
        <w:numPr>
          <w:ilvl w:val="0"/>
          <w:numId w:val="0"/>
        </w:numPr>
        <w:ind w:left="1170"/>
      </w:pPr>
    </w:p>
    <w:p w14:paraId="351DDF6C" w14:textId="77777777" w:rsidR="007A06AC" w:rsidRDefault="007A06AC" w:rsidP="007A06AC">
      <w:pPr>
        <w:pStyle w:val="Heading3-Appendix"/>
        <w:numPr>
          <w:ilvl w:val="0"/>
          <w:numId w:val="0"/>
        </w:numPr>
        <w:ind w:left="1170"/>
      </w:pPr>
    </w:p>
    <w:p w14:paraId="561112D1" w14:textId="77777777" w:rsidR="007A06AC" w:rsidRDefault="007A06AC" w:rsidP="007A06AC">
      <w:pPr>
        <w:pStyle w:val="Heading3-Appendix"/>
        <w:numPr>
          <w:ilvl w:val="0"/>
          <w:numId w:val="0"/>
        </w:numPr>
        <w:ind w:left="1170"/>
      </w:pPr>
    </w:p>
    <w:p w14:paraId="680BBAEF" w14:textId="77777777" w:rsidR="007A06AC" w:rsidRDefault="007A06AC" w:rsidP="007A06AC">
      <w:pPr>
        <w:pStyle w:val="Heading3-Appendix"/>
        <w:numPr>
          <w:ilvl w:val="0"/>
          <w:numId w:val="0"/>
        </w:numPr>
        <w:ind w:left="1170"/>
      </w:pPr>
    </w:p>
    <w:p w14:paraId="250F48F4" w14:textId="77777777" w:rsidR="007A06AC" w:rsidRDefault="007A06AC" w:rsidP="007A06AC">
      <w:pPr>
        <w:pStyle w:val="Heading3-Appendix"/>
        <w:numPr>
          <w:ilvl w:val="0"/>
          <w:numId w:val="0"/>
        </w:numPr>
        <w:ind w:left="1170"/>
      </w:pPr>
    </w:p>
    <w:p w14:paraId="566E8238" w14:textId="77777777" w:rsidR="007A06AC" w:rsidRDefault="007A06AC" w:rsidP="007A06AC">
      <w:pPr>
        <w:pStyle w:val="Heading3-Appendix"/>
        <w:numPr>
          <w:ilvl w:val="0"/>
          <w:numId w:val="0"/>
        </w:numPr>
        <w:ind w:left="1170"/>
      </w:pPr>
    </w:p>
    <w:p w14:paraId="6886866B" w14:textId="77777777" w:rsidR="007A06AC" w:rsidRDefault="007A06AC" w:rsidP="007A06AC">
      <w:pPr>
        <w:pStyle w:val="Heading3-Appendix"/>
        <w:numPr>
          <w:ilvl w:val="0"/>
          <w:numId w:val="0"/>
        </w:numPr>
        <w:ind w:left="1170"/>
      </w:pPr>
    </w:p>
    <w:p w14:paraId="0BDF9C2D" w14:textId="77777777" w:rsidR="007A06AC" w:rsidRDefault="007A06AC" w:rsidP="007A06AC">
      <w:pPr>
        <w:pStyle w:val="Heading3-Appendix"/>
        <w:numPr>
          <w:ilvl w:val="0"/>
          <w:numId w:val="0"/>
        </w:numPr>
        <w:ind w:left="1170"/>
      </w:pPr>
    </w:p>
    <w:p w14:paraId="0620EABE" w14:textId="77777777" w:rsidR="007A06AC" w:rsidRPr="002413B2" w:rsidRDefault="007A06AC" w:rsidP="007A06AC">
      <w:pPr>
        <w:pStyle w:val="Heading3-Appendix"/>
      </w:pPr>
      <w:r w:rsidRPr="00D022B5">
        <w:t>Configure your Virtual Machine</w:t>
      </w:r>
    </w:p>
    <w:p w14:paraId="37DA22F6" w14:textId="77777777" w:rsidR="007A06AC" w:rsidRPr="005E68DF" w:rsidRDefault="007A06AC" w:rsidP="007A06AC">
      <w:r w:rsidRPr="005E68DF">
        <w:t xml:space="preserve">Open the </w:t>
      </w:r>
      <w:r w:rsidRPr="005E68DF">
        <w:rPr>
          <w:b/>
        </w:rPr>
        <w:t>Oracle VM VirtualBox Manager</w:t>
      </w:r>
      <w:r>
        <w:t xml:space="preserve"> (Figure 7)</w:t>
      </w:r>
      <w:r w:rsidRPr="005E68DF">
        <w:t xml:space="preserve">; select </w:t>
      </w:r>
      <w:r>
        <w:t>your virtual machine</w:t>
      </w:r>
      <w:r w:rsidRPr="005E68DF">
        <w:t xml:space="preserve"> and click </w:t>
      </w:r>
      <w:r w:rsidRPr="005E68DF">
        <w:rPr>
          <w:b/>
        </w:rPr>
        <w:t>Settings</w:t>
      </w:r>
      <w:r w:rsidRPr="005E68DF">
        <w:t>.</w:t>
      </w:r>
    </w:p>
    <w:p w14:paraId="467C0A17" w14:textId="77777777" w:rsidR="007A06AC" w:rsidRPr="005E68DF" w:rsidRDefault="007A06AC" w:rsidP="007A06AC">
      <w:pPr>
        <w:pStyle w:val="ListParagraph"/>
        <w:numPr>
          <w:ilvl w:val="0"/>
          <w:numId w:val="72"/>
        </w:numPr>
      </w:pPr>
      <w:r w:rsidRPr="005E68DF">
        <w:t xml:space="preserve">First, enable the </w:t>
      </w:r>
      <w:r w:rsidRPr="002413B2">
        <w:rPr>
          <w:b/>
        </w:rPr>
        <w:t>Shared Clipboard</w:t>
      </w:r>
      <w:r w:rsidRPr="005E68DF">
        <w:t>:</w:t>
      </w:r>
    </w:p>
    <w:p w14:paraId="1F9BDC37" w14:textId="77777777" w:rsidR="007A06AC" w:rsidRPr="00C75E47" w:rsidRDefault="007A06AC" w:rsidP="007A06AC">
      <w:pPr>
        <w:pStyle w:val="ListParagraph"/>
        <w:numPr>
          <w:ilvl w:val="0"/>
          <w:numId w:val="64"/>
        </w:numPr>
      </w:pPr>
      <w:r w:rsidRPr="00C75E47">
        <w:t xml:space="preserve">Select </w:t>
      </w:r>
      <w:r w:rsidRPr="00A90F7B">
        <w:t>General</w:t>
      </w:r>
      <w:r w:rsidRPr="00C75E47">
        <w:t xml:space="preserve"> settings</w:t>
      </w:r>
    </w:p>
    <w:p w14:paraId="395BE4E0" w14:textId="77777777" w:rsidR="007A06AC" w:rsidRPr="00C75E47" w:rsidRDefault="007A06AC" w:rsidP="007A06AC">
      <w:pPr>
        <w:pStyle w:val="ListParagraph"/>
        <w:numPr>
          <w:ilvl w:val="0"/>
          <w:numId w:val="64"/>
        </w:numPr>
      </w:pPr>
      <w:r w:rsidRPr="00C75E47">
        <w:t xml:space="preserve">Select the </w:t>
      </w:r>
      <w:r w:rsidRPr="00A90F7B">
        <w:t xml:space="preserve">Advanced </w:t>
      </w:r>
      <w:r w:rsidRPr="00C75E47">
        <w:t>tab (Figure 8)</w:t>
      </w:r>
    </w:p>
    <w:p w14:paraId="15683660" w14:textId="77777777" w:rsidR="007A06AC" w:rsidRPr="00C75E47" w:rsidRDefault="007A06AC" w:rsidP="007A06AC">
      <w:pPr>
        <w:pStyle w:val="ListParagraph"/>
        <w:numPr>
          <w:ilvl w:val="0"/>
          <w:numId w:val="64"/>
        </w:numPr>
      </w:pPr>
      <w:r w:rsidRPr="00C75E47">
        <w:t xml:space="preserve">Click the </w:t>
      </w:r>
      <w:r w:rsidRPr="00A90F7B">
        <w:t>Shared Clipboard</w:t>
      </w:r>
      <w:r w:rsidRPr="00C75E47">
        <w:t xml:space="preserve"> dropdown menu</w:t>
      </w:r>
    </w:p>
    <w:p w14:paraId="59FAC1E9" w14:textId="77777777" w:rsidR="007A06AC" w:rsidRPr="00C75E47" w:rsidRDefault="007A06AC" w:rsidP="007A06AC">
      <w:pPr>
        <w:pStyle w:val="ListParagraph"/>
        <w:numPr>
          <w:ilvl w:val="0"/>
          <w:numId w:val="64"/>
        </w:numPr>
      </w:pPr>
      <w:r w:rsidRPr="00C75E47">
        <w:t xml:space="preserve">Select </w:t>
      </w:r>
      <w:r w:rsidRPr="00A90F7B">
        <w:t>Bidirectional</w:t>
      </w:r>
    </w:p>
    <w:p w14:paraId="03EDFAF7" w14:textId="77777777" w:rsidR="007A06AC" w:rsidRPr="00962782" w:rsidRDefault="007A06AC" w:rsidP="007A06AC">
      <w:r w:rsidRPr="005E68DF">
        <w:t xml:space="preserve">This will enable </w:t>
      </w:r>
      <w:r>
        <w:t>a</w:t>
      </w:r>
      <w:r w:rsidRPr="005E68DF">
        <w:t xml:space="preserve"> virtual machine </w:t>
      </w:r>
      <w:r>
        <w:t xml:space="preserve">user </w:t>
      </w:r>
      <w:r w:rsidRPr="005E68DF">
        <w:t xml:space="preserve">to copy and paste between the virtual machine and the </w:t>
      </w:r>
      <w:r>
        <w:t xml:space="preserve">host </w:t>
      </w:r>
      <w:r w:rsidRPr="005E68DF">
        <w:t>computer.</w:t>
      </w:r>
      <w:r>
        <w:t xml:space="preserve"> The v</w:t>
      </w:r>
      <w:r w:rsidRPr="00962782">
        <w:t>irtual machine</w:t>
      </w:r>
      <w:r>
        <w:t xml:space="preserve"> is</w:t>
      </w:r>
      <w:r w:rsidRPr="00962782">
        <w:t xml:space="preserve"> distinct from the </w:t>
      </w:r>
      <w:r>
        <w:t xml:space="preserve">host </w:t>
      </w:r>
      <w:r w:rsidRPr="00962782">
        <w:t>computer and do</w:t>
      </w:r>
      <w:r>
        <w:t>es</w:t>
      </w:r>
      <w:r w:rsidRPr="00962782">
        <w:t xml:space="preserve"> not </w:t>
      </w:r>
      <w:r w:rsidRPr="00FB6A10">
        <w:t>share the same cli</w:t>
      </w:r>
      <w:r w:rsidRPr="00FB6A10">
        <w:t>p</w:t>
      </w:r>
      <w:r w:rsidRPr="00FB6A10">
        <w:t>board by default.</w:t>
      </w:r>
    </w:p>
    <w:p w14:paraId="5BC177BF" w14:textId="4AAF87C8" w:rsidR="007A06AC" w:rsidRDefault="00691216" w:rsidP="007A06AC">
      <w:r w:rsidRPr="00962782">
        <w:rPr>
          <w:noProof/>
        </w:rPr>
        <mc:AlternateContent>
          <mc:Choice Requires="wpg">
            <w:drawing>
              <wp:anchor distT="0" distB="0" distL="114300" distR="114300" simplePos="0" relativeHeight="251841536" behindDoc="0" locked="0" layoutInCell="1" allowOverlap="1" wp14:anchorId="5BAEF334" wp14:editId="42467989">
                <wp:simplePos x="0" y="0"/>
                <wp:positionH relativeFrom="column">
                  <wp:posOffset>476250</wp:posOffset>
                </wp:positionH>
                <wp:positionV relativeFrom="paragraph">
                  <wp:posOffset>1125220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14:paraId="7C55B073" w14:textId="31323171" w:rsidR="00691216" w:rsidRPr="007E66C6" w:rsidRDefault="00691216" w:rsidP="00691216">
                              <w:pPr>
                                <w:pStyle w:val="Caption"/>
                                <w:jc w:val="center"/>
                                <w:rPr>
                                  <w:rFonts w:cs="Times New Roman"/>
                                  <w:noProof/>
                                </w:rPr>
                              </w:pPr>
                              <w:r>
                                <w:rPr>
                                  <w:rFonts w:cs="Times New Roman"/>
                                  <w:noProof/>
                                </w:rPr>
                                <w:t>Figure 7: Configuring a virtual machine in Virtual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08" style="position:absolute;margin-left:37.5pt;margin-top:88.6pt;width:360.75pt;height:297.75pt;z-index:251841536"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">
                <v:shape id="Picture 17" o:spid="_x0000_s1109"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3" o:title=""/>
                  <v:path arrowok="t"/>
                </v:shape>
                <v:shape id="Text Box 26" o:spid="_x0000_s1110"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7C55B073" w14:textId="31323171" w:rsidR="00691216" w:rsidRPr="007E66C6" w:rsidRDefault="00691216" w:rsidP="00691216">
                        <w:pPr>
                          <w:pStyle w:val="Caption"/>
                          <w:jc w:val="center"/>
                          <w:rPr>
                            <w:rFonts w:cs="Times New Roman"/>
                            <w:noProof/>
                          </w:rPr>
                        </w:pPr>
                        <w:r>
                          <w:rPr>
                            <w:rFonts w:cs="Times New Roman"/>
                            <w:noProof/>
                          </w:rPr>
                          <w:t>Figure 7: Configuring a virtual machine in Virtual Box</w:t>
                        </w:r>
                      </w:p>
                    </w:txbxContent>
                  </v:textbox>
                </v:shape>
                <w10:wrap type="topAndBottom"/>
              </v:group>
            </w:pict>
          </mc:Fallback>
        </mc:AlternateContent>
      </w:r>
      <w:r w:rsidR="007A06AC">
        <w:t>The</w:t>
      </w:r>
      <w:r w:rsidR="007A06AC" w:rsidRPr="00FB6A10">
        <w:t xml:space="preserve"> virtual machine is created and configured, </w:t>
      </w:r>
      <w:r w:rsidR="007A06AC">
        <w:t>next</w:t>
      </w:r>
      <w:r w:rsidR="007A06AC" w:rsidRPr="00FB6A10">
        <w:t xml:space="preserve"> install </w:t>
      </w:r>
      <w:r w:rsidR="007A06AC">
        <w:t>the</w:t>
      </w:r>
      <w:r w:rsidR="007A06AC" w:rsidRPr="00FB6A10">
        <w:t xml:space="preserve"> Linux </w:t>
      </w:r>
      <w:r w:rsidR="007A06AC">
        <w:t>operating system</w:t>
      </w:r>
      <w:r w:rsidR="007A06AC" w:rsidRPr="00FB6A10">
        <w:t>.</w:t>
      </w:r>
    </w:p>
    <w:p w14:paraId="1C773401" w14:textId="06E9996C" w:rsidR="007A06AC" w:rsidRDefault="007A06AC" w:rsidP="007A06AC">
      <w:pPr>
        <w:pStyle w:val="Heading3-Appendix"/>
        <w:numPr>
          <w:ilvl w:val="0"/>
          <w:numId w:val="0"/>
        </w:numPr>
        <w:ind w:left="1170"/>
      </w:pPr>
    </w:p>
    <w:p w14:paraId="2412D30C" w14:textId="77777777" w:rsidR="007A06AC" w:rsidRDefault="007A06AC" w:rsidP="007A06AC">
      <w:pPr>
        <w:pStyle w:val="Heading3-Appendix"/>
        <w:numPr>
          <w:ilvl w:val="0"/>
          <w:numId w:val="0"/>
        </w:numPr>
        <w:ind w:left="1170"/>
      </w:pPr>
    </w:p>
    <w:p w14:paraId="4030ED1E" w14:textId="44D0C186" w:rsidR="007A06AC" w:rsidRDefault="007A06AC" w:rsidP="00CB0E83">
      <w:pPr>
        <w:pStyle w:val="Heading3-Appendix"/>
        <w:numPr>
          <w:ilvl w:val="0"/>
          <w:numId w:val="0"/>
        </w:numPr>
      </w:pPr>
      <w:r w:rsidRPr="00962782">
        <w:rPr>
          <w:noProof/>
        </w:rPr>
        <w:lastRenderedPageBreak/>
        <mc:AlternateContent>
          <mc:Choice Requires="wpg">
            <w:drawing>
              <wp:anchor distT="0" distB="0" distL="114300" distR="114300" simplePos="0" relativeHeight="251833344" behindDoc="0" locked="0" layoutInCell="1" allowOverlap="0" wp14:anchorId="7571A3ED" wp14:editId="1A6C28B6">
                <wp:simplePos x="0" y="0"/>
                <wp:positionH relativeFrom="margin">
                  <wp:align>center</wp:align>
                </wp:positionH>
                <wp:positionV relativeFrom="margin">
                  <wp:align>top</wp:align>
                </wp:positionV>
                <wp:extent cx="5023485" cy="3340735"/>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5023866" cy="3337560"/>
                          <a:chOff x="0" y="0"/>
                          <a:chExt cx="5018903" cy="3337371"/>
                        </a:xfrm>
                      </wpg:grpSpPr>
                      <pic:pic xmlns:pic="http://schemas.openxmlformats.org/drawingml/2006/picture">
                        <pic:nvPicPr>
                          <pic:cNvPr id="3" name="Picture 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780278" y="3175446"/>
                            <a:ext cx="4238625" cy="161925"/>
                          </a:xfrm>
                          <a:prstGeom prst="rect">
                            <a:avLst/>
                          </a:prstGeom>
                          <a:solidFill>
                            <a:prstClr val="white"/>
                          </a:solidFill>
                          <a:ln>
                            <a:noFill/>
                          </a:ln>
                          <a:effectLst/>
                        </wps:spPr>
                        <wps:txbx>
                          <w:txbxContent>
                            <w:p w14:paraId="613A0BA4" w14:textId="77777777" w:rsidR="00574BA9" w:rsidRDefault="00574BA9"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11" style="position:absolute;margin-left:0;margin-top:0;width:395.55pt;height:263.05pt;z-index:251833344;mso-position-horizontal:center;mso-position-horizontal-relative:margin;mso-position-vertical:top;mso-position-vertical-relative:margin;mso-width-relative:margin;mso-height-relative:margin" coordsize="50189,33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" o:allowoverlap="f">
                <v:shape id="Picture 3" o:spid="_x0000_s1112"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55" o:title=""/>
                  <v:path arrowok="t"/>
                </v:shape>
                <v:shape id="Text Box 5" o:spid="_x0000_s1113" type="#_x0000_t202" style="position:absolute;left:7802;top:31754;width:4238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574BA9" w:rsidRDefault="00574BA9" w:rsidP="0031217E">
                        <w:pPr>
                          <w:pStyle w:val="Caption"/>
                          <w:rPr>
                            <w:noProof/>
                          </w:rPr>
                        </w:pPr>
                        <w:r>
                          <w:t xml:space="preserve">Figure 8: Enabling the shared clipboard </w:t>
                        </w:r>
                      </w:p>
                    </w:txbxContent>
                  </v:textbox>
                </v:shape>
                <w10:wrap type="topAndBottom" anchorx="margin" anchory="margin"/>
              </v:group>
            </w:pict>
          </mc:Fallback>
        </mc:AlternateContent>
      </w:r>
    </w:p>
    <w:p w14:paraId="3BA96E0C" w14:textId="79612A3B" w:rsidR="00C9089A" w:rsidRPr="00A90F7B" w:rsidRDefault="00C9089A" w:rsidP="00D022B5">
      <w:pPr>
        <w:pStyle w:val="Heading3-Appendix"/>
      </w:pPr>
      <w:r w:rsidRPr="00A90F7B">
        <w:t xml:space="preserve">Linux </w:t>
      </w:r>
      <w:r w:rsidR="008010A7">
        <w:t>I</w:t>
      </w:r>
      <w:r w:rsidRPr="00A90F7B">
        <w:t>nstallation</w:t>
      </w:r>
    </w:p>
    <w:p w14:paraId="082CD74A" w14:textId="0B56817D" w:rsidR="00C9089A" w:rsidRPr="005E68DF" w:rsidRDefault="007F211B" w:rsidP="00972A32">
      <w:r>
        <w:t xml:space="preserve"> The operating system will be installed from a file called an </w:t>
      </w:r>
      <w:r w:rsidR="00972A32" w:rsidRPr="00C75E47">
        <w:t xml:space="preserve">ISO </w:t>
      </w:r>
      <w:r>
        <w:t>'</w:t>
      </w:r>
      <w:bookmarkStart w:id="656" w:name="_Toc380696964"/>
      <w:bookmarkStart w:id="657" w:name="_Toc380734667"/>
      <w:bookmarkStart w:id="658" w:name="_Toc380756546"/>
      <w:bookmarkStart w:id="659" w:name="_Toc382489384"/>
      <w:bookmarkStart w:id="660" w:name="_Toc382491109"/>
      <w:bookmarkStart w:id="661" w:name="_Toc382492882"/>
      <w:bookmarkStart w:id="662" w:name="_Toc382923300"/>
      <w:bookmarkStart w:id="663" w:name="_Toc382923413"/>
      <w:bookmarkStart w:id="664" w:name="_Toc382935024"/>
      <w:bookmarkStart w:id="665" w:name="_Toc383599592"/>
      <w:bookmarkStart w:id="666" w:name="_Toc380696965"/>
      <w:bookmarkStart w:id="667" w:name="_Toc380734668"/>
      <w:bookmarkStart w:id="668" w:name="_Toc380756547"/>
      <w:bookmarkStart w:id="669" w:name="_Toc382489385"/>
      <w:bookmarkStart w:id="670" w:name="_Toc382491110"/>
      <w:bookmarkStart w:id="671" w:name="_Toc382492883"/>
      <w:bookmarkStart w:id="672" w:name="_Toc382923301"/>
      <w:bookmarkStart w:id="673" w:name="_Toc382923414"/>
      <w:bookmarkStart w:id="674" w:name="_Toc382935025"/>
      <w:bookmarkStart w:id="675" w:name="_Toc383599593"/>
      <w:bookmarkStart w:id="676" w:name="_Toc380696966"/>
      <w:bookmarkStart w:id="677" w:name="_Toc380734669"/>
      <w:bookmarkStart w:id="678" w:name="_Toc380756548"/>
      <w:bookmarkStart w:id="679" w:name="_Toc382489386"/>
      <w:bookmarkStart w:id="680" w:name="_Toc382491111"/>
      <w:bookmarkStart w:id="681" w:name="_Toc382492884"/>
      <w:bookmarkStart w:id="682" w:name="_Toc382923302"/>
      <w:bookmarkStart w:id="683" w:name="_Toc382923415"/>
      <w:bookmarkStart w:id="684" w:name="_Toc382935026"/>
      <w:bookmarkStart w:id="685" w:name="_Toc383599594"/>
      <w:bookmarkStart w:id="686" w:name="_Toc380696967"/>
      <w:bookmarkStart w:id="687" w:name="_Toc380734670"/>
      <w:bookmarkStart w:id="688" w:name="_Toc380756549"/>
      <w:bookmarkStart w:id="689" w:name="_Toc382489387"/>
      <w:bookmarkStart w:id="690" w:name="_Toc382491112"/>
      <w:bookmarkStart w:id="691" w:name="_Toc382492885"/>
      <w:bookmarkStart w:id="692" w:name="_Toc382923303"/>
      <w:bookmarkStart w:id="693" w:name="_Toc382923416"/>
      <w:bookmarkStart w:id="694" w:name="_Toc382935027"/>
      <w:bookmarkStart w:id="695" w:name="_Toc383599595"/>
      <w:bookmarkStart w:id="696" w:name="_Toc380696968"/>
      <w:bookmarkStart w:id="697" w:name="_Toc380734671"/>
      <w:bookmarkStart w:id="698" w:name="_Toc380756550"/>
      <w:bookmarkStart w:id="699" w:name="_Toc382489388"/>
      <w:bookmarkStart w:id="700" w:name="_Toc382491113"/>
      <w:bookmarkStart w:id="701" w:name="_Toc382492886"/>
      <w:bookmarkStart w:id="702" w:name="_Toc382923304"/>
      <w:bookmarkStart w:id="703" w:name="_Toc382923417"/>
      <w:bookmarkStart w:id="704" w:name="_Toc382935028"/>
      <w:bookmarkStart w:id="705" w:name="_Toc383599596"/>
      <w:bookmarkStart w:id="706" w:name="_Toc380696969"/>
      <w:bookmarkStart w:id="707" w:name="_Toc380734672"/>
      <w:bookmarkStart w:id="708" w:name="_Toc380756551"/>
      <w:bookmarkStart w:id="709" w:name="_Toc382489389"/>
      <w:bookmarkStart w:id="710" w:name="_Toc382491114"/>
      <w:bookmarkStart w:id="711" w:name="_Toc382492887"/>
      <w:bookmarkStart w:id="712" w:name="_Toc382923305"/>
      <w:bookmarkStart w:id="713" w:name="_Toc382923418"/>
      <w:bookmarkStart w:id="714" w:name="_Toc382935029"/>
      <w:bookmarkStart w:id="715" w:name="_Toc383599597"/>
      <w:bookmarkStart w:id="716" w:name="_Toc380696970"/>
      <w:bookmarkStart w:id="717" w:name="_Toc380734673"/>
      <w:bookmarkStart w:id="718" w:name="_Toc380756552"/>
      <w:bookmarkStart w:id="719" w:name="_Toc382489390"/>
      <w:bookmarkStart w:id="720" w:name="_Toc382491115"/>
      <w:bookmarkStart w:id="721" w:name="_Toc382492888"/>
      <w:bookmarkStart w:id="722" w:name="_Toc382923306"/>
      <w:bookmarkStart w:id="723" w:name="_Toc382923419"/>
      <w:bookmarkStart w:id="724" w:name="_Toc382935030"/>
      <w:bookmarkStart w:id="725" w:name="_Toc383599598"/>
      <w:bookmarkStart w:id="726" w:name="_Toc380696971"/>
      <w:bookmarkStart w:id="727" w:name="_Toc380734674"/>
      <w:bookmarkStart w:id="728" w:name="_Toc380756553"/>
      <w:bookmarkStart w:id="729" w:name="_Toc382489391"/>
      <w:bookmarkStart w:id="730" w:name="_Toc382491116"/>
      <w:bookmarkStart w:id="731" w:name="_Toc382492889"/>
      <w:bookmarkStart w:id="732" w:name="_Toc382923307"/>
      <w:bookmarkStart w:id="733" w:name="_Toc382923420"/>
      <w:bookmarkStart w:id="734" w:name="_Toc382935031"/>
      <w:bookmarkStart w:id="735" w:name="_Toc383599599"/>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r w:rsidR="00C9089A">
        <w:t>which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40BC0017" w:rsidR="0011337B" w:rsidRDefault="00972A32" w:rsidP="00A90F7B">
      <w:r w:rsidRPr="005E68DF">
        <w:t>To install Ubuntu on a virtual machine, you will need an ISO image of an Ubuntu installation file, avail</w:t>
      </w:r>
      <w:r w:rsidRPr="005E68DF">
        <w:t>a</w:t>
      </w:r>
      <w:r w:rsidRPr="005E68DF">
        <w:t>ble at:</w:t>
      </w:r>
      <w:r w:rsidRPr="00D022B5">
        <w:rPr>
          <w:rStyle w:val="Hyperlink"/>
        </w:rPr>
        <w:t xml:space="preserve"> </w:t>
      </w:r>
      <w:hyperlink r:id="rId56" w:history="1">
        <w:r w:rsidRPr="002413B2">
          <w:rPr>
            <w:rStyle w:val="Hyperlink"/>
          </w:rPr>
          <w:t>http://releases.ubuntu.com/12.04/</w:t>
        </w:r>
      </w:hyperlink>
      <w:r w:rsidR="00C9089A" w:rsidRPr="00022ACF">
        <w:rPr>
          <w:rStyle w:val="Hyperlink"/>
          <w:color w:val="auto"/>
          <w:u w:val="none"/>
        </w:rPr>
        <w:t>.</w:t>
      </w:r>
      <w:r w:rsidR="00C9089A" w:rsidRPr="00574BA9">
        <w:t xml:space="preserve"> </w:t>
      </w:r>
      <w:r w:rsidR="00C9089A">
        <w:t>T</w:t>
      </w:r>
      <w:r w:rsidR="00C9089A" w:rsidRPr="00962782">
        <w:t>his tutorial utilizes the Long Term Service (LTS) version of 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r w:rsidR="00C9089A">
        <w:t>files for various m</w:t>
      </w:r>
      <w:r w:rsidR="001D67CE">
        <w:t>a</w:t>
      </w:r>
      <w:r w:rsidR="00C9089A">
        <w:t>chine configurations.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sidRPr="00022ACF">
        <w:rPr>
          <w:rStyle w:val="Hyperlink"/>
          <w:color w:val="auto"/>
          <w:u w:val="none"/>
        </w:rPr>
        <w:t xml:space="preserve">, </w:t>
      </w:r>
      <w:r w:rsidR="00C9089A">
        <w:t>which is designed for a 32-bit machine emulating an Intel CPU.</w:t>
      </w:r>
      <w:bookmarkStart w:id="736" w:name="_Toc379537679"/>
      <w:bookmarkStart w:id="737" w:name="_Toc379537680"/>
      <w:bookmarkStart w:id="738" w:name="_Toc379537681"/>
      <w:bookmarkStart w:id="739" w:name="_Toc379537682"/>
      <w:bookmarkEnd w:id="736"/>
      <w:bookmarkEnd w:id="737"/>
      <w:bookmarkEnd w:id="738"/>
      <w:bookmarkEnd w:id="739"/>
      <w:r w:rsidR="002D3D88">
        <w:t xml:space="preserve"> </w:t>
      </w:r>
      <w:r w:rsidRPr="005E68DF">
        <w:t>After downloading an ISO image</w:t>
      </w:r>
      <w:r w:rsidR="00C9089A">
        <w:t>,</w:t>
      </w:r>
      <w:r>
        <w:t xml:space="preserve"> </w:t>
      </w:r>
      <w:r w:rsidRPr="005E68DF">
        <w:t>mount it wit</w:t>
      </w:r>
      <w:r w:rsidRPr="005E68DF">
        <w:t>h</w:t>
      </w:r>
      <w:r w:rsidRPr="005E68DF">
        <w:t xml:space="preserve">in the VirtualBox environment and use it to install the Ubuntu operating system on </w:t>
      </w:r>
      <w:r w:rsidR="00772D54">
        <w:t>your virtual machine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Oracle VM VirtualBox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0F088671"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w:t>
      </w:r>
      <w:r w:rsidR="001D67CE">
        <w:t>-</w:t>
      </w:r>
      <w:r w:rsidRPr="00C75E47">
        <w:t>down menu</w:t>
      </w:r>
      <w:r w:rsidR="005C5DC0" w:rsidRPr="00347AFD">
        <w:t xml:space="preserve"> on the far right</w:t>
      </w:r>
      <w:r w:rsidRPr="00A90F7B">
        <w:t>.</w:t>
      </w:r>
    </w:p>
    <w:p w14:paraId="7BAFC928" w14:textId="075C3D36" w:rsidR="00972A32" w:rsidRPr="00A90F7B" w:rsidRDefault="0011337B">
      <w:pPr>
        <w:pStyle w:val="ListParagraph"/>
        <w:numPr>
          <w:ilvl w:val="0"/>
          <w:numId w:val="73"/>
        </w:numPr>
      </w:pPr>
      <w:r w:rsidRPr="00962782">
        <w:rPr>
          <w:noProof/>
        </w:rPr>
        <w:lastRenderedPageBreak/>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574BA9" w:rsidRDefault="00574BA9"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4"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">
                <v:shape id="Picture 9" o:spid="_x0000_s1115"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8" o:title=""/>
                  <v:path arrowok="t"/>
                </v:shape>
                <v:shape id="Text Box 29" o:spid="_x0000_s1116"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574BA9" w:rsidRDefault="00574BA9"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r>
        <w:t>it.</w:t>
      </w:r>
    </w:p>
    <w:p w14:paraId="21C50695" w14:textId="551A4D4E"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r w:rsidR="001D67CE">
        <w:t>.</w:t>
      </w:r>
    </w:p>
    <w:p w14:paraId="2100DF34" w14:textId="4726B5CE" w:rsidR="0058300E" w:rsidRDefault="0058300E" w:rsidP="00A90F7B"/>
    <w:p w14:paraId="1090D698" w14:textId="77777777" w:rsidR="0075112E" w:rsidRDefault="0075112E" w:rsidP="00A90F7B"/>
    <w:p w14:paraId="1F855133" w14:textId="77777777" w:rsidR="0075112E" w:rsidRPr="00FB6A10" w:rsidRDefault="0075112E" w:rsidP="00A90F7B">
      <w:bookmarkStart w:id="740" w:name="_GoBack"/>
      <w:bookmarkEnd w:id="740"/>
    </w:p>
    <w:p w14:paraId="397F7FDE" w14:textId="788910CE" w:rsidR="00972A32" w:rsidRPr="00A90F7B" w:rsidRDefault="00972A32" w:rsidP="00D022B5">
      <w:pPr>
        <w:pStyle w:val="Heading3-Appendix"/>
      </w:pPr>
      <w:bookmarkStart w:id="741" w:name="_Toc377463029"/>
      <w:r w:rsidRPr="00A90F7B">
        <w:t>Install Ubuntu Linux</w:t>
      </w:r>
      <w:bookmarkEnd w:id="741"/>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w:lastRenderedPageBreak/>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574BA9" w:rsidRDefault="00574BA9"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17"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U/k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34YBgap1jp/AS5WgzSY&#10;0M5ktxLX33PnH7jFqxBKvN79JzyKSoMpupUiVmr7/Zye7FFh7EZsh1frInJ/bjnN0uqDQu3pPdwJ&#10;thPWnaC29UqjNQE/ogkiDlhfdWJhdf0V1FjSLdjiKsNdi8h34so3L3h8NWRiuQxGzUi+V48Gg3wQ&#10;mE4wP+2/cmvapvHgzUfdsYvPT3qnsW1AX6KNCxka64giKE8LMD1I4Z0N6dVHwY/rYHX8Crr6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DEFP5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8"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60" o:title=""/>
                  <v:path arrowok="t"/>
                </v:shape>
                <v:shape id="Text Box 32" o:spid="_x0000_s1119"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574BA9" w:rsidRDefault="00574BA9" w:rsidP="0031217E">
                        <w:pPr>
                          <w:pStyle w:val="Caption"/>
                          <w:rPr>
                            <w:noProof/>
                          </w:rPr>
                        </w:pPr>
                        <w:r>
                          <w:t>Figure 10: The Ubuntu Linux installation screen</w:t>
                        </w:r>
                      </w:p>
                    </w:txbxContent>
                  </v:textbox>
                </v:shape>
                <w10:wrap type="topAndBottom"/>
              </v:group>
            </w:pict>
          </mc:Fallback>
        </mc:AlternateContent>
      </w:r>
    </w:p>
    <w:p w14:paraId="36984D31" w14:textId="7ED0D9E2"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w:t>
      </w:r>
      <w:r w:rsidR="00020B70">
        <w:t>a</w:t>
      </w:r>
      <w:r w:rsidR="00020B70">
        <w:t>tor (super user)</w:t>
      </w:r>
      <w:r w:rsidR="001D67CE">
        <w:t>.</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6DD88FFF"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r w:rsidR="001D67CE">
        <w:t xml:space="preserve">Choose </w:t>
      </w:r>
      <w:r w:rsidR="001D67CE">
        <w:rPr>
          <w:b/>
        </w:rPr>
        <w:t>Install</w:t>
      </w:r>
      <w:r w:rsidR="00046A36">
        <w:rPr>
          <w:b/>
        </w:rPr>
        <w:t xml:space="preserve"> Guest Additions</w:t>
      </w:r>
      <w:r w:rsidR="00046A36">
        <w:t xml:space="preserve"> and follow the installation steps.</w:t>
      </w:r>
    </w:p>
    <w:p w14:paraId="406EBF3B" w14:textId="2819201A" w:rsidR="00AC2F6A" w:rsidRDefault="00AC2F6A" w:rsidP="008A439E">
      <w:r>
        <w:t xml:space="preserve">If the </w:t>
      </w:r>
      <w:r w:rsidR="00020B70">
        <w:t>Device drop-down is not obvious, open a terminal window, and f</w:t>
      </w:r>
      <w:r>
        <w:t>rom the command line, run</w:t>
      </w:r>
      <w:r w:rsidR="001D67CE">
        <w:t>:</w:t>
      </w:r>
      <w:r>
        <w:t xml:space="preserve">  </w:t>
      </w:r>
    </w:p>
    <w:p w14:paraId="05DE91E1" w14:textId="7B14971B" w:rsidR="00AC2F6A" w:rsidRPr="00D022B5" w:rsidRDefault="00AC2F6A" w:rsidP="008A439E">
      <w:pPr>
        <w:rPr>
          <w:rStyle w:val="Courier"/>
        </w:rPr>
      </w:pPr>
      <w:r w:rsidRPr="00D022B5">
        <w:rPr>
          <w:rStyle w:val="Courier"/>
        </w:rPr>
        <w:t xml:space="preserve">sudo apt-get install </w:t>
      </w:r>
      <w:r w:rsidRPr="00E71082">
        <w:rPr>
          <w:rStyle w:val="Courier"/>
        </w:rPr>
        <w:t>virtualbox-guest-additions-is</w:t>
      </w:r>
      <w:r>
        <w:rPr>
          <w:rStyle w:val="Courier"/>
        </w:rPr>
        <w:t>o</w:t>
      </w:r>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r w:rsidRPr="00D022B5">
        <w:rPr>
          <w:rStyle w:val="Courier"/>
        </w:rPr>
        <w:t>sudo apt-get install virtualbox-guest-dkms</w:t>
      </w:r>
    </w:p>
    <w:p w14:paraId="405E229F" w14:textId="3CB7F3C0" w:rsidR="00020B70" w:rsidRPr="00020B70" w:rsidRDefault="00020B70" w:rsidP="00020B70">
      <w:r w:rsidRPr="00D022B5">
        <w:t xml:space="preserve">The </w:t>
      </w:r>
      <w:r>
        <w:t xml:space="preserve">'sudo' command runs the following commands as a super user, and will ask for your </w:t>
      </w:r>
      <w:r w:rsidRPr="00D022B5">
        <w:rPr>
          <w:b/>
        </w:rPr>
        <w:t>ngds</w:t>
      </w:r>
      <w:r>
        <w:t xml:space="preserve"> user password. Use the password you created in step 2 above.</w:t>
      </w:r>
    </w:p>
    <w:p w14:paraId="11933E8D" w14:textId="77777777" w:rsidR="00972A32" w:rsidRPr="00A90F7B" w:rsidRDefault="00972A32" w:rsidP="00D022B5">
      <w:pPr>
        <w:pStyle w:val="Heading3-Appendix"/>
      </w:pPr>
      <w:bookmarkStart w:id="742" w:name="_Toc379537685"/>
      <w:bookmarkStart w:id="743" w:name="_Toc377463031"/>
      <w:bookmarkEnd w:id="742"/>
      <w:r w:rsidRPr="00A90F7B">
        <w:lastRenderedPageBreak/>
        <w:t>Take a Snapshot</w:t>
      </w:r>
      <w:bookmarkEnd w:id="743"/>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2426CAFC" w:rsidR="00972A32" w:rsidRDefault="00972A32" w:rsidP="00A90F7B">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r w:rsidR="001D67CE">
        <w: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w:t>
      </w:r>
      <w:r w:rsidR="00020B70">
        <w:t>t</w:t>
      </w:r>
      <w:r w:rsidR="00020B70">
        <w: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744" w:name="_Ref359833839"/>
      <w:bookmarkStart w:id="745" w:name="_Toc377037298"/>
      <w:r w:rsidRPr="00FB6A10">
        <w:t>Accommodating</w:t>
      </w:r>
      <w:r w:rsidRPr="00415183">
        <w:t xml:space="preserve"> a corporate firewall (OPTIONAL)</w:t>
      </w:r>
      <w:bookmarkEnd w:id="744"/>
      <w:bookmarkEnd w:id="745"/>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746" w:name="_Toc377037299"/>
      <w:r>
        <w:t xml:space="preserve"> </w:t>
      </w:r>
      <w:r w:rsidR="00972A32" w:rsidRPr="00C03A67">
        <w:t xml:space="preserve">Install </w:t>
      </w:r>
      <w:r w:rsidR="00972A32">
        <w:t xml:space="preserve">and Configure </w:t>
      </w:r>
      <w:r w:rsidR="00972A32" w:rsidRPr="00C03A67">
        <w:t>CNTLM</w:t>
      </w:r>
      <w:bookmarkEnd w:id="746"/>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1F077581" w:rsidR="00972A32" w:rsidRPr="00C03A67" w:rsidRDefault="00972A32" w:rsidP="00972A32">
      <w:r>
        <w:t>CNTLM is available</w:t>
      </w:r>
      <w:r w:rsidRPr="00C03A67">
        <w:t xml:space="preserve"> at: </w:t>
      </w:r>
      <w:hyperlink r:id="rId61"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0D162399" w:rsidR="00972A32" w:rsidRPr="00C03A67" w:rsidRDefault="002D1DC7" w:rsidP="00D022B5">
      <w:pPr>
        <w:pStyle w:val="Heading3-Appendix"/>
      </w:pPr>
      <w:bookmarkStart w:id="747" w:name="_Toc377037300"/>
      <w:r>
        <w:t xml:space="preserve">  </w:t>
      </w:r>
      <w:r w:rsidR="00972A32" w:rsidRPr="00C03A67">
        <w:t>Configure CNTLM proxy</w:t>
      </w:r>
      <w:bookmarkEnd w:id="747"/>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574BA9" w:rsidRDefault="00574BA9"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0"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">
                <v:shape id="Picture 2212" o:spid="_x0000_s1121"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3" o:title=""/>
                  <v:path arrowok="t"/>
                </v:shape>
                <v:shape id="Text Box 51" o:spid="_x0000_s1122"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574BA9" w:rsidRDefault="00574BA9"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748" w:name="_Toc377037301"/>
      <w:r>
        <w:lastRenderedPageBreak/>
        <w:t xml:space="preserve">  Problems with</w:t>
      </w:r>
      <w:r w:rsidR="00972A32">
        <w:t xml:space="preserve"> </w:t>
      </w:r>
      <w:r>
        <w:t xml:space="preserve">CNTLM </w:t>
      </w:r>
      <w:bookmarkEnd w:id="748"/>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Pr="00C15BFE" w:rsidRDefault="00003EA5">
      <w:pPr>
        <w:pStyle w:val="Heading1-Appendix"/>
      </w:pPr>
      <w:bookmarkStart w:id="749" w:name="_Toc379537717"/>
      <w:bookmarkStart w:id="750" w:name="_Toc379537718"/>
      <w:bookmarkStart w:id="751" w:name="_Toc379537719"/>
      <w:bookmarkStart w:id="752" w:name="_Toc379537720"/>
      <w:bookmarkStart w:id="753" w:name="_Toc379537721"/>
      <w:bookmarkStart w:id="754" w:name="_Toc379537722"/>
      <w:bookmarkStart w:id="755" w:name="_Toc379537723"/>
      <w:bookmarkStart w:id="756" w:name="_Toc379537724"/>
      <w:bookmarkStart w:id="757" w:name="_Toc379537725"/>
      <w:bookmarkStart w:id="758" w:name="_Toc379537726"/>
      <w:bookmarkStart w:id="759" w:name="_Toc379537727"/>
      <w:bookmarkStart w:id="760" w:name="_Toc379537728"/>
      <w:bookmarkStart w:id="761" w:name="_Toc379537729"/>
      <w:bookmarkStart w:id="762" w:name="_Toc379537730"/>
      <w:bookmarkStart w:id="763" w:name="_Toc379537731"/>
      <w:bookmarkStart w:id="764" w:name="_Toc379537732"/>
      <w:bookmarkStart w:id="765" w:name="_Toc379537733"/>
      <w:bookmarkStart w:id="766" w:name="_Toc379537734"/>
      <w:bookmarkStart w:id="767" w:name="_Toc379537735"/>
      <w:bookmarkStart w:id="768" w:name="_Toc379537736"/>
      <w:bookmarkStart w:id="769" w:name="_Toc379537737"/>
      <w:bookmarkStart w:id="770" w:name="_Toc379537738"/>
      <w:bookmarkStart w:id="771" w:name="_Toc379537739"/>
      <w:bookmarkStart w:id="772" w:name="_Toc379537740"/>
      <w:bookmarkStart w:id="773" w:name="_Toc379537741"/>
      <w:bookmarkStart w:id="774" w:name="_Toc379537742"/>
      <w:bookmarkStart w:id="775" w:name="_Toc379537743"/>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574BA9" w:rsidRPr="004D75D8" w:rsidRDefault="00574BA9"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23"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" stroked="f">
                <v:textbox style="mso-fit-shape-to-text:t" inset="0,0,0,0">
                  <w:txbxContent>
                    <w:p w14:paraId="0AA7C935" w14:textId="77777777" w:rsidR="00574BA9" w:rsidRPr="004D75D8" w:rsidRDefault="00574BA9"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34D85F43" w14:textId="77777777" w:rsidR="005B5568" w:rsidRPr="00C15BFE" w:rsidRDefault="00895275">
      <w:pPr>
        <w:pStyle w:val="Heading2-Appendix"/>
      </w:pPr>
      <w:bookmarkStart w:id="776" w:name="_Toc380756567"/>
      <w:bookmarkStart w:id="777" w:name="_Toc382489405"/>
      <w:bookmarkStart w:id="778" w:name="_Toc382491130"/>
      <w:bookmarkStart w:id="779" w:name="_Toc382492903"/>
      <w:bookmarkStart w:id="780" w:name="_Toc382923321"/>
      <w:bookmarkStart w:id="781" w:name="_Toc382923434"/>
      <w:bookmarkStart w:id="782" w:name="_Toc382935045"/>
      <w:bookmarkStart w:id="783" w:name="_Toc383599609"/>
      <w:bookmarkStart w:id="784" w:name="_Toc383599610"/>
      <w:bookmarkEnd w:id="776"/>
      <w:bookmarkEnd w:id="777"/>
      <w:bookmarkEnd w:id="778"/>
      <w:bookmarkEnd w:id="779"/>
      <w:bookmarkEnd w:id="780"/>
      <w:bookmarkEnd w:id="781"/>
      <w:bookmarkEnd w:id="782"/>
      <w:bookmarkEnd w:id="783"/>
      <w:bookmarkEnd w:id="784"/>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785" w:name="_Toc380757626"/>
      <w:r w:rsidRPr="00C75E47">
        <w:t xml:space="preserve">Figure </w:t>
      </w:r>
      <w:r w:rsidR="00F43410" w:rsidRPr="00C75E47">
        <w:t>13</w:t>
      </w:r>
      <w:r w:rsidRPr="00A90F7B">
        <w:t>: NGDS High-level Components</w:t>
      </w:r>
      <w:bookmarkEnd w:id="785"/>
    </w:p>
    <w:p w14:paraId="2153EA00" w14:textId="77777777" w:rsidR="005B5568" w:rsidRDefault="005B5568" w:rsidP="00A90F7B"/>
    <w:p w14:paraId="218E3FBE" w14:textId="77777777" w:rsidR="0054133B" w:rsidRPr="00415183" w:rsidRDefault="0054133B">
      <w:pPr>
        <w:pStyle w:val="Heading2-Appendix"/>
        <w:rPr>
          <w:noProof/>
        </w:rPr>
      </w:pPr>
      <w:bookmarkStart w:id="786" w:name="_Toc377463042"/>
      <w:bookmarkStart w:id="787" w:name="_Toc380734686"/>
      <w:r w:rsidRPr="00415183">
        <w:rPr>
          <w:noProof/>
        </w:rPr>
        <w:t>Domain Model</w:t>
      </w:r>
      <w:bookmarkEnd w:id="786"/>
      <w:bookmarkEnd w:id="787"/>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77777777" w:rsidR="00F5667A" w:rsidRDefault="00F43410" w:rsidP="00A90F7B">
      <w:pPr>
        <w:rPr>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574BA9" w:rsidRPr="00A90F7B" w:rsidRDefault="00574BA9" w:rsidP="0031217E">
                            <w:pPr>
                              <w:pStyle w:val="Caption"/>
                            </w:pPr>
                            <w:bookmarkStart w:id="788" w:name="_Toc380757627"/>
                            <w:r w:rsidRPr="0031217E">
                              <w:t>Figure 14: NGDS Domain Model as a Class Diagram</w:t>
                            </w:r>
                            <w:bookmarkEnd w:id="7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4"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PDEQ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574BA9" w:rsidRPr="00A90F7B" w:rsidRDefault="00574BA9" w:rsidP="0031217E">
                      <w:pPr>
                        <w:pStyle w:val="Caption"/>
                      </w:pPr>
                      <w:bookmarkStart w:id="789" w:name="_Toc380757627"/>
                      <w:r w:rsidRPr="0031217E">
                        <w:t>Figure 14: NGDS Domain Model as a Class Diagram</w:t>
                      </w:r>
                      <w:bookmarkEnd w:id="789"/>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6855C420" w14:textId="77777777" w:rsidR="006900EA" w:rsidRPr="00415183" w:rsidRDefault="00963E51" w:rsidP="00A90F7B">
      <w:pPr>
        <w:pStyle w:val="Heading2-Appendix"/>
      </w:pPr>
      <w:bookmarkStart w:id="790" w:name="_Toc380734687"/>
      <w:r>
        <w:t xml:space="preserve">Additional </w:t>
      </w:r>
      <w:r w:rsidR="006900EA" w:rsidRPr="00415183">
        <w:t>Notes on CKAN</w:t>
      </w:r>
      <w:r w:rsidR="00895275">
        <w:t xml:space="preserve"> in Production Mode</w:t>
      </w:r>
      <w:bookmarkEnd w:id="790"/>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7"/>
      <w:footerReference w:type="default" r:id="rId68"/>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4" w:author="Stephen Richard" w:date="2014-03-30T13:20:00Z" w:initials="smr">
    <w:p w14:paraId="5633FD61" w14:textId="238C6900" w:rsidR="00574BA9" w:rsidRDefault="00574BA9">
      <w:pPr>
        <w:pStyle w:val="CommentText"/>
      </w:pPr>
      <w:r>
        <w:rPr>
          <w:rStyle w:val="CommentReference"/>
        </w:rPr>
        <w:annotationRef/>
      </w:r>
      <w:r>
        <w:t>What if ngds is not in sudoers file?</w:t>
      </w:r>
    </w:p>
  </w:comment>
  <w:comment w:id="239" w:author="Stephen Richard" w:date="2014-03-30T13:20:00Z" w:initials="smr">
    <w:p w14:paraId="0CC75F82" w14:textId="77777777" w:rsidR="00574BA9" w:rsidRDefault="00574BA9">
      <w:pPr>
        <w:pStyle w:val="CommentText"/>
      </w:pPr>
      <w:r>
        <w:rPr>
          <w:rStyle w:val="CommentReference"/>
        </w:rPr>
        <w:annotationRef/>
      </w:r>
      <w:r>
        <w:t>does "</w:t>
      </w:r>
      <w:r w:rsidRPr="004819BD">
        <w:t xml:space="preserve"> (c) is not a valid attri</w:t>
      </w:r>
      <w:r w:rsidRPr="004819BD">
        <w:t>b</w:t>
      </w:r>
      <w:r w:rsidRPr="004819BD">
        <w:t>ute name: ckanext/ngds/ngdsui/public/vendor/.gitattributes:1</w:t>
      </w:r>
      <w:r>
        <w:t>" mean anything important? it showed up at the end of the cloning sequence, the rest looks ok.</w:t>
      </w:r>
    </w:p>
    <w:p w14:paraId="56252EC5" w14:textId="7EE40601" w:rsidR="00574BA9" w:rsidRDefault="00574BA9">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33FD61" w15:done="0"/>
  <w15:commentEx w15:paraId="56252EC5" w15:done="0"/>
  <w15:commentEx w15:paraId="4CDF285A" w15:done="0"/>
  <w15:commentEx w15:paraId="5286F352" w15:done="0"/>
  <w15:commentEx w15:paraId="393146E7" w15:done="0"/>
  <w15:commentEx w15:paraId="5CAC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EA767A" w14:textId="77777777" w:rsidR="00EF01E1" w:rsidRDefault="00EF01E1">
      <w:r>
        <w:separator/>
      </w:r>
    </w:p>
  </w:endnote>
  <w:endnote w:type="continuationSeparator" w:id="0">
    <w:p w14:paraId="74D96899" w14:textId="77777777" w:rsidR="00EF01E1" w:rsidRDefault="00EF01E1">
      <w:r>
        <w:continuationSeparator/>
      </w:r>
    </w:p>
  </w:endnote>
  <w:endnote w:type="continuationNotice" w:id="1">
    <w:p w14:paraId="215A1A60" w14:textId="77777777" w:rsidR="00EF01E1" w:rsidRDefault="00EF01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574BA9" w:rsidRDefault="00574BA9">
    <w:pPr>
      <w:pStyle w:val="Footer"/>
      <w:jc w:val="center"/>
    </w:pPr>
  </w:p>
  <w:p w14:paraId="624C3004" w14:textId="77777777" w:rsidR="00574BA9" w:rsidRDefault="00574BA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FD924" w14:textId="77777777" w:rsidR="00574BA9" w:rsidRDefault="00574BA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574BA9" w:rsidRDefault="00574BA9">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25D9F44"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574BA9" w:rsidRDefault="00574BA9">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574BA9" w:rsidRDefault="00574BA9">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75112E">
          <w:t>18</w:t>
        </w:r>
        <w:r>
          <w:fldChar w:fldCharType="end"/>
        </w:r>
      </w:p>
    </w:sdtContent>
  </w:sdt>
  <w:p w14:paraId="6A3352FA" w14:textId="77777777" w:rsidR="00574BA9" w:rsidRDefault="00574BA9">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574BA9" w:rsidRDefault="00574BA9">
        <w:pPr>
          <w:pStyle w:val="Footer"/>
          <w:jc w:val="center"/>
        </w:pPr>
        <w:r>
          <w:rPr>
            <w:noProof w:val="0"/>
          </w:rPr>
          <w:fldChar w:fldCharType="begin"/>
        </w:r>
        <w:r>
          <w:instrText xml:space="preserve"> PAGE   \* MERGEFORMAT </w:instrText>
        </w:r>
        <w:r>
          <w:rPr>
            <w:noProof w:val="0"/>
          </w:rPr>
          <w:fldChar w:fldCharType="separate"/>
        </w:r>
        <w:r w:rsidR="0075112E">
          <w:t>17</w:t>
        </w:r>
        <w:r>
          <w:fldChar w:fldCharType="end"/>
        </w:r>
      </w:p>
    </w:sdtContent>
  </w:sdt>
  <w:p w14:paraId="65E37E21" w14:textId="77777777" w:rsidR="00574BA9" w:rsidRDefault="00574BA9">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62A3DD" w14:textId="77777777" w:rsidR="00EF01E1" w:rsidRDefault="00EF01E1">
      <w:r>
        <w:separator/>
      </w:r>
    </w:p>
  </w:footnote>
  <w:footnote w:type="continuationSeparator" w:id="0">
    <w:p w14:paraId="10BCFA0E" w14:textId="77777777" w:rsidR="00EF01E1" w:rsidRDefault="00EF01E1">
      <w:r>
        <w:continuationSeparator/>
      </w:r>
    </w:p>
  </w:footnote>
  <w:footnote w:type="continuationNotice" w:id="1">
    <w:p w14:paraId="529FB642" w14:textId="77777777" w:rsidR="00EF01E1" w:rsidRDefault="00EF01E1">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574BA9" w:rsidRPr="000F1287" w:rsidRDefault="00574BA9"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F18CC" w14:textId="77777777" w:rsidR="00574BA9" w:rsidRDefault="00574BA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574BA9" w:rsidRDefault="00574BA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574BA9" w:rsidRDefault="00574BA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num>
  <w:numIdMacAtCleanup w:val="7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ssica Alisdairi">
    <w15:presenceInfo w15:providerId="AD" w15:userId="S-1-5-21-1753754949-1098331786-592972251-27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2ACF"/>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2C8"/>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5CBE"/>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D67CE"/>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3D88"/>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0540"/>
    <w:rsid w:val="0050110B"/>
    <w:rsid w:val="005027AB"/>
    <w:rsid w:val="00502B52"/>
    <w:rsid w:val="005032AA"/>
    <w:rsid w:val="00503A1B"/>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4BA9"/>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06ED"/>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1216"/>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3E29"/>
    <w:rsid w:val="007264FE"/>
    <w:rsid w:val="00726EEA"/>
    <w:rsid w:val="00727188"/>
    <w:rsid w:val="00732709"/>
    <w:rsid w:val="00732970"/>
    <w:rsid w:val="00732FAD"/>
    <w:rsid w:val="00734918"/>
    <w:rsid w:val="0073510A"/>
    <w:rsid w:val="00735FAD"/>
    <w:rsid w:val="007360DA"/>
    <w:rsid w:val="007405C8"/>
    <w:rsid w:val="00750487"/>
    <w:rsid w:val="0075112E"/>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06AC"/>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10A7"/>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7D5"/>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4DAF"/>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3CA8"/>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0E83"/>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AD9"/>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01E1"/>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32D"/>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use for figure and table titles,CaptionTab Left,CaptionTab,BildBeschriftung + 12 pt"/>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use for figure and table titles,CaptionTab Left,CaptionTab,BildBeschriftung + 12 pt"/>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00070942">
      <w:bodyDiv w:val="1"/>
      <w:marLeft w:val="0"/>
      <w:marRight w:val="0"/>
      <w:marTop w:val="0"/>
      <w:marBottom w:val="0"/>
      <w:divBdr>
        <w:top w:val="none" w:sz="0" w:space="0" w:color="auto"/>
        <w:left w:val="none" w:sz="0" w:space="0" w:color="auto"/>
        <w:bottom w:val="none" w:sz="0" w:space="0" w:color="auto"/>
        <w:right w:val="none" w:sz="0" w:space="0" w:color="auto"/>
      </w:divBdr>
    </w:div>
    <w:div w:id="607128464">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hyperlink" Target="http://127.0.0.1:8080/geoserver/web/" TargetMode="External"/><Relationship Id="rId39" Type="http://schemas.openxmlformats.org/officeDocument/2006/relationships/hyperlink" Target="http://www.vmware.com/products/player/" TargetMode="External"/><Relationship Id="rId21" Type="http://schemas.openxmlformats.org/officeDocument/2006/relationships/hyperlink" Target="https://github.com/ngds/ckanext-ngds/wiki/Configuration-Parameters-for-NGDS" TargetMode="External"/><Relationship Id="rId34" Type="http://schemas.openxmlformats.org/officeDocument/2006/relationships/hyperlink" Target="https://github.com/ngds/system-design/wiki" TargetMode="External"/><Relationship Id="rId42" Type="http://schemas.openxmlformats.org/officeDocument/2006/relationships/image" Target="media/image3.png"/><Relationship Id="rId47" Type="http://schemas.openxmlformats.org/officeDocument/2006/relationships/image" Target="media/image8.png"/><Relationship Id="rId50" Type="http://schemas.openxmlformats.org/officeDocument/2006/relationships/image" Target="media/image11.png"/><Relationship Id="rId55" Type="http://schemas.openxmlformats.org/officeDocument/2006/relationships/image" Target="media/image16.png"/><Relationship Id="rId63" Type="http://schemas.openxmlformats.org/officeDocument/2006/relationships/image" Target="media/image22.jpeg"/><Relationship Id="rId68" Type="http://schemas.openxmlformats.org/officeDocument/2006/relationships/footer" Target="footer6.xml"/><Relationship Id="rId7" Type="http://schemas.openxmlformats.org/officeDocument/2006/relationships/webSettings" Target="web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geothermaldata.org/ngds/data"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yperlink" Target="http://127.0.0.1/" TargetMode="External"/><Relationship Id="rId32" Type="http://schemas.openxmlformats.org/officeDocument/2006/relationships/hyperlink" Target="http://schemas.usgin.org/validate/cm" TargetMode="External"/><Relationship Id="rId37" Type="http://schemas.openxmlformats.org/officeDocument/2006/relationships/hyperlink" Target="http://catalog.usgin.org/geothermal/csw" TargetMode="External"/><Relationship Id="rId40" Type="http://schemas.openxmlformats.org/officeDocument/2006/relationships/hyperlink" Target="https://www.virtualbox.org/wiki/Downloads" TargetMode="External"/><Relationship Id="rId45" Type="http://schemas.openxmlformats.org/officeDocument/2006/relationships/image" Target="media/image6.png"/><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5.emf"/><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comments" Target="comments.xml"/><Relationship Id="rId28" Type="http://schemas.openxmlformats.org/officeDocument/2006/relationships/hyperlink" Target="http://127.0.0.1/" TargetMode="External"/><Relationship Id="rId36" Type="http://schemas.openxmlformats.org/officeDocument/2006/relationships/hyperlink" Target="http://www.opengeospatial.org/standards/cat" TargetMode="External"/><Relationship Id="rId49" Type="http://schemas.openxmlformats.org/officeDocument/2006/relationships/image" Target="media/image10.png"/><Relationship Id="rId57" Type="http://schemas.openxmlformats.org/officeDocument/2006/relationships/image" Target="media/image17.png"/><Relationship Id="rId61" Type="http://schemas.openxmlformats.org/officeDocument/2006/relationships/hyperlink" Target="http://cntlm.sourceforge.net/" TargetMode="External"/><Relationship Id="rId10" Type="http://schemas.openxmlformats.org/officeDocument/2006/relationships/image" Target="media/image1.png"/><Relationship Id="rId19" Type="http://schemas.openxmlformats.org/officeDocument/2006/relationships/hyperlink" Target="https://github.com/ngds/ckanext-ngds/wiki/_pages" TargetMode="External"/><Relationship Id="rId31" Type="http://schemas.openxmlformats.org/officeDocument/2006/relationships/hyperlink" Target="http://schemas.usgin.org/models/" TargetMode="External"/><Relationship Id="rId44" Type="http://schemas.openxmlformats.org/officeDocument/2006/relationships/image" Target="media/image5.pn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4.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yperlink" Target="http://docs.ckan.org/en/ckan-2.1/api.html" TargetMode="External"/><Relationship Id="rId27" Type="http://schemas.openxmlformats.org/officeDocument/2006/relationships/image" Target="media/image2.PNG"/><Relationship Id="rId30" Type="http://schemas.openxmlformats.org/officeDocument/2006/relationships/hyperlink" Target="http://schemas.usgin.org/models/" TargetMode="External"/><Relationship Id="rId35" Type="http://schemas.openxmlformats.org/officeDocument/2006/relationships/hyperlink" Target="http://usgin.org/specifications" TargetMode="External"/><Relationship Id="rId43" Type="http://schemas.openxmlformats.org/officeDocument/2006/relationships/image" Target="media/image4.png"/><Relationship Id="rId48" Type="http://schemas.openxmlformats.org/officeDocument/2006/relationships/image" Target="media/image9.png"/><Relationship Id="rId56" Type="http://schemas.openxmlformats.org/officeDocument/2006/relationships/hyperlink" Target="http://releases.ubuntu.com/12.04/" TargetMode="External"/><Relationship Id="rId64" Type="http://schemas.openxmlformats.org/officeDocument/2006/relationships/image" Target="media/image23.emf"/><Relationship Id="rId69"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12.png"/><Relationship Id="rId72"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127.0.0.1/organization" TargetMode="External"/><Relationship Id="rId33" Type="http://schemas.openxmlformats.org/officeDocument/2006/relationships/hyperlink" Target="https://github.com/ngds/system-design/wiki" TargetMode="External"/><Relationship Id="rId38" Type="http://schemas.openxmlformats.org/officeDocument/2006/relationships/hyperlink" Target="https://github.com/geopython/OWSLib/blob/master/owslib/csw.py"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footer" Target="footer5.xml"/><Relationship Id="rId20" Type="http://schemas.openxmlformats.org/officeDocument/2006/relationships/hyperlink" Target="https://github.com/ngds/ckanext-ngds/wiki/The-NGDS-Package-and-Resource-Schema" TargetMode="External"/><Relationship Id="rId41" Type="http://schemas.openxmlformats.org/officeDocument/2006/relationships/hyperlink" Target="https://www.virtualbox.org/wiki/Downloads" TargetMode="External"/><Relationship Id="rId54" Type="http://schemas.openxmlformats.org/officeDocument/2006/relationships/image" Target="media/image15.png"/><Relationship Id="rId62" Type="http://schemas.openxmlformats.org/officeDocument/2006/relationships/image" Target="media/image21.jpeg"/><Relationship Id="rId7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B3DC32-13A2-4F95-8675-1040E0758196}">
  <ds:schemaRefs>
    <ds:schemaRef ds:uri="http://schemas.openxmlformats.org/officeDocument/2006/bibliography"/>
  </ds:schemaRefs>
</ds:datastoreItem>
</file>

<file path=customXml/itemProps2.xml><?xml version="1.0" encoding="utf-8"?>
<ds:datastoreItem xmlns:ds="http://schemas.openxmlformats.org/officeDocument/2006/customXml" ds:itemID="{F27A773E-495F-4970-A754-A5DB1D762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629</TotalTime>
  <Pages>28</Pages>
  <Words>5751</Words>
  <Characters>32784</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38459</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18</cp:revision>
  <cp:lastPrinted>2014-03-27T19:09:00Z</cp:lastPrinted>
  <dcterms:created xsi:type="dcterms:W3CDTF">2014-03-30T17:36:00Z</dcterms:created>
  <dcterms:modified xsi:type="dcterms:W3CDTF">2014-04-04T23:02:00Z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